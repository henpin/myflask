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ppt/notesMasters/notesMaster1.xml" ContentType="application/vnd.openxmlformats-officedocument.presentationml.notesMaster+xml"/>
  <Override PartName="/ppt/presProps.xml" ContentType="application/vnd.openxmlformats-officedocument.presentationml.presProps+xml"/>
  <Override PartName="/ppt/presentation.xml" ContentType="application/vnd.openxmlformats-officedocument.presentationml.presentation.main+xml"/>
  <Override PartName="/ppt/slideLayouts/slideLayout1.xml" ContentType="application/vnd.openxmlformats-officedocument.presentationml.slideLayout+xml"/>
  <Override PartName="/ppt/slideLayouts/slideLayout10.xml" ContentType="application/vnd.openxmlformats-officedocument.presentationml.slideLayout+xml"/>
  <Override PartName="/ppt/slideLayouts/slideLayout11.xml" ContentType="application/vnd.openxmlformats-officedocument.presentationml.slideLayout+xml"/>
  <Override PartName="/ppt/slideLayouts/slideLayout12.xml" ContentType="application/vnd.openxmlformats-officedocument.presentationml.slideLayout+xml"/>
  <Override PartName="/ppt/slideLayouts/slideLayout2.xml" ContentType="application/vnd.openxmlformats-officedocument.presentationml.slideLayout+xml"/>
  <Override PartName="/ppt/slideLayouts/slideLayout3.xml" ContentType="application/vnd.openxmlformats-officedocument.presentationml.slideLayout+xml"/>
  <Override PartName="/ppt/slideLayouts/slideLayout4.xml" ContentType="application/vnd.openxmlformats-officedocument.presentationml.slideLayout+xml"/>
  <Override PartName="/ppt/slideLayouts/slideLayout5.xml" ContentType="application/vnd.openxmlformats-officedocument.presentationml.slideLayout+xml"/>
  <Override PartName="/ppt/slideLayouts/slideLayout6.xml" ContentType="application/vnd.openxmlformats-officedocument.presentationml.slideLayout+xml"/>
  <Override PartName="/ppt/slideLayouts/slideLayout7.xml" ContentType="application/vnd.openxmlformats-officedocument.presentationml.slideLayout+xml"/>
  <Override PartName="/ppt/slideLayouts/slideLayout8.xml" ContentType="application/vnd.openxmlformats-officedocument.presentationml.slideLayout+xml"/>
  <Override PartName="/ppt/slideLayouts/slideLayout9.xml" ContentType="application/vnd.openxmlformats-officedocument.presentationml.slideLayout+xml"/>
  <Override PartName="/ppt/slideMasters/slideMaster1.xml" ContentType="application/vnd.openxmlformats-officedocument.presentationml.slideMaster+xml"/>
  <Override PartName="/ppt/slides/slide1.xml" ContentType="application/vnd.openxmlformats-officedocument.presentationml.slide+xml"/>
  <Override PartName="/ppt/slides/slide2.xml" ContentType="application/vnd.openxmlformats-officedocument.presentationml.slide+xml"/>
  <Override PartName="/ppt/tableStyles.xml" ContentType="application/vnd.openxmlformats-officedocument.presentationml.tableStyles+xml"/>
  <Override PartName="/ppt/theme/theme1.xml" ContentType="application/vnd.openxmlformats-officedocument.theme+xml"/>
  <Override PartName="/ppt/theme/theme2.xml" ContentType="application/vnd.openxmlformats-officedocument.theme+xml"/>
  <Override PartName="/ppt/viewProps.xml" ContentType="application/vnd.openxmlformats-officedocument.presentationml.viewProp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ppt/presentation.xml"/><Relationship Id="rId4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5" Type="http://schemas.openxmlformats.org/officeDocument/2006/relationships/custom-properties" Target="docProps/custom.xml"/></Relationships>
</file>

<file path=ppt/presentation.xml><?xml version="1.0" encoding="utf-8"?>
<p:presentation xmlns:a="http://schemas.openxmlformats.org/drawingml/2006/main" xmlns:r="http://schemas.openxmlformats.org/officeDocument/2006/relationships" xmlns:p="http://schemas.openxmlformats.org/presentationml/2006/main" saveSubsetFonts="1">
  <p:sldMasterIdLst>
    <p:sldMasterId id="2147483648" r:id="rId1"/>
  </p:sldMasterIdLst>
  <p:notesMasterIdLst>
    <p:notesMasterId r:id="rId5"/>
  </p:notesMasterIdLst>
  <p:sldIdLst>
    <p:sldId id="260" r:id="rId3"/>
    <p:sldId id="261" r:id="rId4"/>
  </p:sldIdLst>
  <p:sldSz cx="7775575" cy="10907395"/>
  <p:notesSz cx="7318375" cy="10450195"/>
  <p:defaultTextStyle>
    <a:defPPr>
      <a:defRPr lang="ja-JP"/>
    </a:defPPr>
    <a:lvl1pPr marL="0" algn="l" defTabSz="1018540" rtl="0" eaLnBrk="1" latinLnBrk="0" hangingPunct="1">
      <a:defRPr kumimoji="1" sz="2005" kern="1200">
        <a:solidFill>
          <a:schemeClr val="tx1"/>
        </a:solidFill>
        <a:latin typeface="+mn-lt"/>
        <a:ea typeface="+mn-ea"/>
        <a:cs typeface="+mn-cs"/>
      </a:defRPr>
    </a:lvl1pPr>
    <a:lvl2pPr marL="509270" algn="l" defTabSz="1018540" rtl="0" eaLnBrk="1" latinLnBrk="0" hangingPunct="1">
      <a:defRPr kumimoji="1" sz="2005" kern="1200">
        <a:solidFill>
          <a:schemeClr val="tx1"/>
        </a:solidFill>
        <a:latin typeface="+mn-lt"/>
        <a:ea typeface="+mn-ea"/>
        <a:cs typeface="+mn-cs"/>
      </a:defRPr>
    </a:lvl2pPr>
    <a:lvl3pPr marL="1019175" algn="l" defTabSz="1018540" rtl="0" eaLnBrk="1" latinLnBrk="0" hangingPunct="1">
      <a:defRPr kumimoji="1" sz="2005" kern="1200">
        <a:solidFill>
          <a:schemeClr val="tx1"/>
        </a:solidFill>
        <a:latin typeface="+mn-lt"/>
        <a:ea typeface="+mn-ea"/>
        <a:cs typeface="+mn-cs"/>
      </a:defRPr>
    </a:lvl3pPr>
    <a:lvl4pPr marL="1528445" algn="l" defTabSz="1018540" rtl="0" eaLnBrk="1" latinLnBrk="0" hangingPunct="1">
      <a:defRPr kumimoji="1" sz="2005" kern="1200">
        <a:solidFill>
          <a:schemeClr val="tx1"/>
        </a:solidFill>
        <a:latin typeface="+mn-lt"/>
        <a:ea typeface="+mn-ea"/>
        <a:cs typeface="+mn-cs"/>
      </a:defRPr>
    </a:lvl4pPr>
    <a:lvl5pPr marL="2037715" algn="l" defTabSz="1018540" rtl="0" eaLnBrk="1" latinLnBrk="0" hangingPunct="1">
      <a:defRPr kumimoji="1" sz="2005" kern="1200">
        <a:solidFill>
          <a:schemeClr val="tx1"/>
        </a:solidFill>
        <a:latin typeface="+mn-lt"/>
        <a:ea typeface="+mn-ea"/>
        <a:cs typeface="+mn-cs"/>
      </a:defRPr>
    </a:lvl5pPr>
    <a:lvl6pPr marL="2547620" algn="l" defTabSz="1018540" rtl="0" eaLnBrk="1" latinLnBrk="0" hangingPunct="1">
      <a:defRPr kumimoji="1" sz="2005" kern="1200">
        <a:solidFill>
          <a:schemeClr val="tx1"/>
        </a:solidFill>
        <a:latin typeface="+mn-lt"/>
        <a:ea typeface="+mn-ea"/>
        <a:cs typeface="+mn-cs"/>
      </a:defRPr>
    </a:lvl6pPr>
    <a:lvl7pPr marL="3056890" algn="l" defTabSz="1018540" rtl="0" eaLnBrk="1" latinLnBrk="0" hangingPunct="1">
      <a:defRPr kumimoji="1" sz="2005" kern="1200">
        <a:solidFill>
          <a:schemeClr val="tx1"/>
        </a:solidFill>
        <a:latin typeface="+mn-lt"/>
        <a:ea typeface="+mn-ea"/>
        <a:cs typeface="+mn-cs"/>
      </a:defRPr>
    </a:lvl7pPr>
    <a:lvl8pPr marL="3566795" algn="l" defTabSz="1018540" rtl="0" eaLnBrk="1" latinLnBrk="0" hangingPunct="1">
      <a:defRPr kumimoji="1" sz="2005" kern="1200">
        <a:solidFill>
          <a:schemeClr val="tx1"/>
        </a:solidFill>
        <a:latin typeface="+mn-lt"/>
        <a:ea typeface="+mn-ea"/>
        <a:cs typeface="+mn-cs"/>
      </a:defRPr>
    </a:lvl8pPr>
    <a:lvl9pPr marL="4076065" algn="l" defTabSz="1018540" rtl="0" eaLnBrk="1" latinLnBrk="0" hangingPunct="1">
      <a:defRPr kumimoji="1" sz="2005" kern="1200">
        <a:solidFill>
          <a:schemeClr val="tx1"/>
        </a:solidFill>
        <a:latin typeface="+mn-lt"/>
        <a:ea typeface="+mn-ea"/>
        <a:cs typeface="+mn-cs"/>
      </a:defRPr>
    </a:lvl9pPr>
  </p:defaultTextStyle>
</p:presentation>
</file>

<file path=ppt/presProps.xml><?xml version="1.0" encoding="utf-8"?>
<p:presentationPr xmlns:a="http://schemas.openxmlformats.org/drawingml/2006/main" xmlns:r="http://schemas.openxmlformats.org/officeDocument/2006/relationships" xmlns:p="http://schemas.openxmlformats.org/presentationml/2006/main">
  <p:showPr showNarration="1">
    <p:present/>
    <p:sldAll/>
    <p:penClr>
      <a:prstClr val="red"/>
    </p:penClr>
  </p:showPr>
  <p:clrMru>
    <a:srgbClr val="BB541F"/>
    <a:srgbClr val="6A3906"/>
    <a:srgbClr val="906E30"/>
    <a:srgbClr val="82582D"/>
    <a:srgbClr val="A4723A"/>
    <a:srgbClr val="664724"/>
    <a:srgbClr val="645226"/>
    <a:srgbClr val="640000"/>
    <a:srgbClr val="3E0000"/>
    <a:srgbClr val="FFC000"/>
  </p:clrMru>
  <p:extLst>
    <p:ext uri="{E76CE94A-603C-4142-B9EB-6D1370010A27}">
      <p14:discardImageEditData xmlns:p14="http://schemas.microsoft.com/office/powerpoint/2010/main" val="0"/>
    </p:ext>
    <p:ext uri="{D31A062A-798A-4329-ABDD-BBA856620510}">
      <p14:defaultImageDpi xmlns:p14="http://schemas.microsoft.com/office/powerpoint/2010/main" val="220"/>
    </p:ext>
  </p:extLst>
</p:presentationPr>
</file>

<file path=ppt/tableStyles.xml><?xml version="1.0" encoding="utf-8"?>
<a:tblStyleLst xmlns:a="http://schemas.openxmlformats.org/drawingml/2006/main" def="{5C22544A-7EE6-4342-B048-85BDC9FD1C3A}"/>
</file>

<file path=ppt/viewProps.xml><?xml version="1.0" encoding="utf-8"?>
<p:viewPr xmlns:a="http://schemas.openxmlformats.org/drawingml/2006/main" xmlns:r="http://schemas.openxmlformats.org/officeDocument/2006/relationships" xmlns:p="http://schemas.openxmlformats.org/presentationml/2006/main">
  <p:normalViewPr horzBarState="maximized">
    <p:restoredLeft sz="15000" autoAdjust="0"/>
    <p:restoredTop sz="94660"/>
  </p:normalViewPr>
  <p:slideViewPr>
    <p:cSldViewPr snapToGrid="0">
      <p:cViewPr varScale="1">
        <p:scale>
          <a:sx n="80" d="100"/>
          <a:sy n="80" d="100"/>
        </p:scale>
        <p:origin x="-1398" y="-96"/>
      </p:cViewPr>
      <p:guideLst>
        <p:guide orient="horz" pos="3435"/>
        <p:guide pos="2449"/>
      </p:guideLst>
    </p:cSldViewPr>
  </p:slideViewPr>
  <p:notesTextViewPr>
    <p:cViewPr>
      <p:scale>
        <a:sx n="1" d="1"/>
        <a:sy n="1" d="1"/>
      </p:scale>
      <p:origin x="0" y="0"/>
    </p:cViewPr>
  </p:notesTextViewPr>
  <p:gridSpacing cx="72008" cy="72008"/>
</p:viewPr>
</file>

<file path=ppt/_rels/presentation.xml.rels><?xml version="1.0" encoding="UTF-8" standalone="yes"?>
<Relationships xmlns="http://schemas.openxmlformats.org/package/2006/relationships"><Relationship Id="rId8" Type="http://schemas.openxmlformats.org/officeDocument/2006/relationships/tableStyles" Target="tableStyles.xml"/><Relationship Id="rId7" Type="http://schemas.openxmlformats.org/officeDocument/2006/relationships/viewProps" Target="viewProps.xml"/><Relationship Id="rId6" Type="http://schemas.openxmlformats.org/officeDocument/2006/relationships/presProps" Target="presProps.xml"/><Relationship Id="rId5" Type="http://schemas.openxmlformats.org/officeDocument/2006/relationships/notesMaster" Target="notesMasters/notesMaster1.xml"/><Relationship Id="rId4" Type="http://schemas.openxmlformats.org/officeDocument/2006/relationships/slide" Target="slides/slide2.xml"/><Relationship Id="rId3" Type="http://schemas.openxmlformats.org/officeDocument/2006/relationships/slide" Target="slides/slide1.xml"/><Relationship Id="rId2" Type="http://schemas.openxmlformats.org/officeDocument/2006/relationships/theme" Target="theme/theme1.xml"/><Relationship Id="rId1" Type="http://schemas.openxmlformats.org/officeDocument/2006/relationships/slideMaster" Target="slideMasters/slideMaster1.xml"/></Relationships>
</file>

<file path=ppt/notesMasters/_rels/notesMaster1.xml.rels><?xml version="1.0" encoding="UTF-8" standalone="yes"?>
<Relationships xmlns="http://schemas.openxmlformats.org/package/2006/relationships"><Relationship Id="rId1" Type="http://schemas.openxmlformats.org/officeDocument/2006/relationships/theme" Target="../theme/theme2.xml"/></Relationships>
</file>

<file path=ppt/notesMasters/notesMaster1.xml><?xml version="1.0" encoding="utf-8"?>
<p:notesMaster xmlns:a="http://schemas.openxmlformats.org/drawingml/2006/main" xmlns:r="http://schemas.openxmlformats.org/officeDocument/2006/relationships" xmlns:p="http://schemas.openxmlformats.org/presentationml/2006/main">
  <p:cSld>
    <p:bg>
      <p:bgRef idx="1001">
        <a:schemeClr val="bg1"/>
      </p:bgRef>
    </p:bg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ヘッダー プレースホルダー 1"/>
          <p:cNvSpPr>
            <a:spLocks noGrp="1"/>
          </p:cNvSpPr>
          <p:nvPr>
            <p:ph type="hdr" sz="quarter"/>
          </p:nvPr>
        </p:nvSpPr>
        <p:spPr>
          <a:xfrm>
            <a:off x="2" y="0"/>
            <a:ext cx="3171295" cy="524340"/>
          </a:xfrm>
          <a:prstGeom prst="rect">
            <a:avLst/>
          </a:prstGeom>
        </p:spPr>
        <p:txBody>
          <a:bodyPr vert="horz" lIns="97166" tIns="48583" rIns="97166" bIns="48583" rtlCol="0"/>
          <a:lstStyle>
            <a:lvl1pPr algn="l">
              <a:defRPr sz="1200"/>
            </a:lvl1pPr>
          </a:lstStyle>
          <a:p>
            <a:endParaRPr kumimoji="1" lang="ja-JP" altLang="en-US"/>
          </a:p>
        </p:txBody>
      </p:sp>
      <p:sp>
        <p:nvSpPr>
          <p:cNvPr id="3" name="日付プレースホルダー 2"/>
          <p:cNvSpPr>
            <a:spLocks noGrp="1"/>
          </p:cNvSpPr>
          <p:nvPr>
            <p:ph type="dt" idx="1"/>
          </p:nvPr>
        </p:nvSpPr>
        <p:spPr>
          <a:xfrm>
            <a:off x="4145388" y="0"/>
            <a:ext cx="3171295" cy="524340"/>
          </a:xfrm>
          <a:prstGeom prst="rect">
            <a:avLst/>
          </a:prstGeom>
        </p:spPr>
        <p:txBody>
          <a:bodyPr vert="horz" lIns="97166" tIns="48583" rIns="97166" bIns="48583" rtlCol="0"/>
          <a:lstStyle>
            <a:lvl1pPr algn="r">
              <a:defRPr sz="1200"/>
            </a:lvl1pPr>
          </a:lstStyle>
          <a:p>
            <a:fld id="{70F99883-74AE-4A2C-81B7-5B86A08198C0}" type="datetimeFigureOut">
              <a:rPr kumimoji="1" lang="ja-JP" altLang="en-US" smtClean="0"/>
            </a:fld>
            <a:endParaRPr kumimoji="1" lang="ja-JP" altLang="en-US"/>
          </a:p>
        </p:txBody>
      </p:sp>
      <p:sp>
        <p:nvSpPr>
          <p:cNvPr id="4" name="スライド イメージ プレースホルダー 3"/>
          <p:cNvSpPr>
            <a:spLocks noGrp="1" noRot="1" noChangeAspect="1"/>
          </p:cNvSpPr>
          <p:nvPr>
            <p:ph type="sldImg" idx="2"/>
          </p:nvPr>
        </p:nvSpPr>
        <p:spPr>
          <a:xfrm>
            <a:off x="2401888" y="1304925"/>
            <a:ext cx="2514600" cy="3529013"/>
          </a:xfrm>
          <a:prstGeom prst="rect">
            <a:avLst/>
          </a:prstGeom>
          <a:noFill/>
          <a:ln w="12700">
            <a:solidFill>
              <a:prstClr val="black"/>
            </a:solidFill>
          </a:ln>
        </p:spPr>
        <p:txBody>
          <a:bodyPr vert="horz" lIns="97166" tIns="48583" rIns="97166" bIns="48583" rtlCol="0" anchor="ctr"/>
          <a:lstStyle/>
          <a:p>
            <a:endParaRPr lang="ja-JP" altLang="en-US"/>
          </a:p>
        </p:txBody>
      </p:sp>
      <p:sp>
        <p:nvSpPr>
          <p:cNvPr id="5" name="ノート プレースホルダー 4"/>
          <p:cNvSpPr>
            <a:spLocks noGrp="1"/>
          </p:cNvSpPr>
          <p:nvPr>
            <p:ph type="body" sz="quarter" idx="3"/>
          </p:nvPr>
        </p:nvSpPr>
        <p:spPr>
          <a:xfrm>
            <a:off x="731838" y="5029310"/>
            <a:ext cx="5854700" cy="4114889"/>
          </a:xfrm>
          <a:prstGeom prst="rect">
            <a:avLst/>
          </a:prstGeom>
        </p:spPr>
        <p:txBody>
          <a:bodyPr vert="horz" lIns="97166" tIns="48583" rIns="97166" bIns="48583" rtlCol="0"/>
          <a:lstStyle/>
          <a:p>
            <a:pPr lvl="0"/>
            <a:r>
              <a:rPr kumimoji="1" lang="ja-JP" altLang="en-US" smtClean="0"/>
              <a:t>マスター テキストの書式設定</a:t>
            </a:r>
            <a:endParaRPr kumimoji="1" lang="ja-JP" altLang="en-US" smtClean="0"/>
          </a:p>
          <a:p>
            <a:pPr lvl="1"/>
            <a:r>
              <a:rPr kumimoji="1" lang="ja-JP" altLang="en-US" smtClean="0"/>
              <a:t>第 </a:t>
            </a:r>
            <a:r>
              <a:rPr kumimoji="1" lang="en-US" altLang="ja-JP" smtClean="0"/>
              <a:t>2 </a:t>
            </a:r>
            <a:r>
              <a:rPr kumimoji="1" lang="ja-JP" altLang="en-US" smtClean="0"/>
              <a:t>レベル</a:t>
            </a:r>
            <a:endParaRPr kumimoji="1" lang="ja-JP" altLang="en-US" smtClean="0"/>
          </a:p>
          <a:p>
            <a:pPr lvl="2"/>
            <a:r>
              <a:rPr kumimoji="1" lang="ja-JP" altLang="en-US" smtClean="0"/>
              <a:t>第 </a:t>
            </a:r>
            <a:r>
              <a:rPr kumimoji="1" lang="en-US" altLang="ja-JP" smtClean="0"/>
              <a:t>3 </a:t>
            </a:r>
            <a:r>
              <a:rPr kumimoji="1" lang="ja-JP" altLang="en-US" smtClean="0"/>
              <a:t>レベル</a:t>
            </a:r>
            <a:endParaRPr kumimoji="1" lang="ja-JP" altLang="en-US" smtClean="0"/>
          </a:p>
          <a:p>
            <a:pPr lvl="3"/>
            <a:r>
              <a:rPr kumimoji="1" lang="ja-JP" altLang="en-US" smtClean="0"/>
              <a:t>第 </a:t>
            </a:r>
            <a:r>
              <a:rPr kumimoji="1" lang="en-US" altLang="ja-JP" smtClean="0"/>
              <a:t>4 </a:t>
            </a:r>
            <a:r>
              <a:rPr kumimoji="1" lang="ja-JP" altLang="en-US" smtClean="0"/>
              <a:t>レベル</a:t>
            </a:r>
            <a:endParaRPr kumimoji="1" lang="ja-JP" altLang="en-US" smtClean="0"/>
          </a:p>
          <a:p>
            <a:pPr lvl="4"/>
            <a:r>
              <a:rPr kumimoji="1" lang="ja-JP" altLang="en-US" smtClean="0"/>
              <a:t>第 </a:t>
            </a:r>
            <a:r>
              <a:rPr kumimoji="1" lang="en-US" altLang="ja-JP" smtClean="0"/>
              <a:t>5 </a:t>
            </a:r>
            <a:r>
              <a:rPr kumimoji="1" lang="ja-JP" altLang="en-US" smtClean="0"/>
              <a:t>レベル</a:t>
            </a:r>
            <a:endParaRPr kumimoji="1" lang="ja-JP" altLang="en-US"/>
          </a:p>
        </p:txBody>
      </p:sp>
      <p:sp>
        <p:nvSpPr>
          <p:cNvPr id="6" name="フッター プレースホルダー 5"/>
          <p:cNvSpPr>
            <a:spLocks noGrp="1"/>
          </p:cNvSpPr>
          <p:nvPr>
            <p:ph type="ftr" sz="quarter" idx="4"/>
          </p:nvPr>
        </p:nvSpPr>
        <p:spPr>
          <a:xfrm>
            <a:off x="2" y="9926176"/>
            <a:ext cx="3171295" cy="524339"/>
          </a:xfrm>
          <a:prstGeom prst="rect">
            <a:avLst/>
          </a:prstGeom>
        </p:spPr>
        <p:txBody>
          <a:bodyPr vert="horz" lIns="97166" tIns="48583" rIns="97166" bIns="48583" rtlCol="0" anchor="b"/>
          <a:lstStyle>
            <a:lvl1pPr algn="l">
              <a:defRPr sz="1200"/>
            </a:lvl1pPr>
          </a:lstStyle>
          <a:p>
            <a:endParaRPr kumimoji="1" lang="ja-JP" altLang="en-US"/>
          </a:p>
        </p:txBody>
      </p:sp>
      <p:sp>
        <p:nvSpPr>
          <p:cNvPr id="7" name="スライド番号プレースホルダー 6"/>
          <p:cNvSpPr>
            <a:spLocks noGrp="1"/>
          </p:cNvSpPr>
          <p:nvPr>
            <p:ph type="sldNum" sz="quarter" idx="5"/>
          </p:nvPr>
        </p:nvSpPr>
        <p:spPr>
          <a:xfrm>
            <a:off x="4145388" y="9926176"/>
            <a:ext cx="3171295" cy="524339"/>
          </a:xfrm>
          <a:prstGeom prst="rect">
            <a:avLst/>
          </a:prstGeom>
        </p:spPr>
        <p:txBody>
          <a:bodyPr vert="horz" lIns="97166" tIns="48583" rIns="97166" bIns="48583" rtlCol="0" anchor="b"/>
          <a:lstStyle>
            <a:lvl1pPr algn="r">
              <a:defRPr sz="1200"/>
            </a:lvl1pPr>
          </a:lstStyle>
          <a:p>
            <a:fld id="{ACD93CC5-A9B8-46A1-B8C3-70AA73E05DA2}" type="slidenum">
              <a:rPr kumimoji="1" lang="ja-JP" altLang="en-US" smtClean="0"/>
            </a:fld>
            <a:endParaRPr kumimoji="1" lang="ja-JP" altLang="en-US"/>
          </a:p>
        </p:txBody>
      </p:sp>
    </p:spTree>
  </p:cSld>
  <p:clrMap bg1="lt1" tx1="dk1" bg2="lt2" tx2="dk2" accent1="accent1" accent2="accent2" accent3="accent3" accent4="accent4" accent5="accent5" accent6="accent6" hlink="hlink" folHlink="folHlink"/>
  <p:notesStyle>
    <a:lvl1pPr marL="0" algn="l" defTabSz="1018540" rtl="0" eaLnBrk="1" latinLnBrk="0" hangingPunct="1">
      <a:defRPr kumimoji="1" sz="1335" kern="1200">
        <a:solidFill>
          <a:schemeClr val="tx1"/>
        </a:solidFill>
        <a:latin typeface="+mn-lt"/>
        <a:ea typeface="+mn-ea"/>
        <a:cs typeface="+mn-cs"/>
      </a:defRPr>
    </a:lvl1pPr>
    <a:lvl2pPr marL="509270" algn="l" defTabSz="1018540" rtl="0" eaLnBrk="1" latinLnBrk="0" hangingPunct="1">
      <a:defRPr kumimoji="1" sz="1335" kern="1200">
        <a:solidFill>
          <a:schemeClr val="tx1"/>
        </a:solidFill>
        <a:latin typeface="+mn-lt"/>
        <a:ea typeface="+mn-ea"/>
        <a:cs typeface="+mn-cs"/>
      </a:defRPr>
    </a:lvl2pPr>
    <a:lvl3pPr marL="1019175" algn="l" defTabSz="1018540" rtl="0" eaLnBrk="1" latinLnBrk="0" hangingPunct="1">
      <a:defRPr kumimoji="1" sz="1335" kern="1200">
        <a:solidFill>
          <a:schemeClr val="tx1"/>
        </a:solidFill>
        <a:latin typeface="+mn-lt"/>
        <a:ea typeface="+mn-ea"/>
        <a:cs typeface="+mn-cs"/>
      </a:defRPr>
    </a:lvl3pPr>
    <a:lvl4pPr marL="1528445" algn="l" defTabSz="1018540" rtl="0" eaLnBrk="1" latinLnBrk="0" hangingPunct="1">
      <a:defRPr kumimoji="1" sz="1335" kern="1200">
        <a:solidFill>
          <a:schemeClr val="tx1"/>
        </a:solidFill>
        <a:latin typeface="+mn-lt"/>
        <a:ea typeface="+mn-ea"/>
        <a:cs typeface="+mn-cs"/>
      </a:defRPr>
    </a:lvl4pPr>
    <a:lvl5pPr marL="2037715" algn="l" defTabSz="1018540" rtl="0" eaLnBrk="1" latinLnBrk="0" hangingPunct="1">
      <a:defRPr kumimoji="1" sz="1335" kern="1200">
        <a:solidFill>
          <a:schemeClr val="tx1"/>
        </a:solidFill>
        <a:latin typeface="+mn-lt"/>
        <a:ea typeface="+mn-ea"/>
        <a:cs typeface="+mn-cs"/>
      </a:defRPr>
    </a:lvl5pPr>
    <a:lvl6pPr marL="2547620" algn="l" defTabSz="1018540" rtl="0" eaLnBrk="1" latinLnBrk="0" hangingPunct="1">
      <a:defRPr kumimoji="1" sz="1335" kern="1200">
        <a:solidFill>
          <a:schemeClr val="tx1"/>
        </a:solidFill>
        <a:latin typeface="+mn-lt"/>
        <a:ea typeface="+mn-ea"/>
        <a:cs typeface="+mn-cs"/>
      </a:defRPr>
    </a:lvl6pPr>
    <a:lvl7pPr marL="3056890" algn="l" defTabSz="1018540" rtl="0" eaLnBrk="1" latinLnBrk="0" hangingPunct="1">
      <a:defRPr kumimoji="1" sz="1335" kern="1200">
        <a:solidFill>
          <a:schemeClr val="tx1"/>
        </a:solidFill>
        <a:latin typeface="+mn-lt"/>
        <a:ea typeface="+mn-ea"/>
        <a:cs typeface="+mn-cs"/>
      </a:defRPr>
    </a:lvl7pPr>
    <a:lvl8pPr marL="3566795" algn="l" defTabSz="1018540" rtl="0" eaLnBrk="1" latinLnBrk="0" hangingPunct="1">
      <a:defRPr kumimoji="1" sz="1335" kern="1200">
        <a:solidFill>
          <a:schemeClr val="tx1"/>
        </a:solidFill>
        <a:latin typeface="+mn-lt"/>
        <a:ea typeface="+mn-ea"/>
        <a:cs typeface="+mn-cs"/>
      </a:defRPr>
    </a:lvl8pPr>
    <a:lvl9pPr marL="4076065" algn="l" defTabSz="1018540" rtl="0" eaLnBrk="1" latinLnBrk="0" hangingPunct="1">
      <a:defRPr kumimoji="1" sz="1335" kern="1200">
        <a:solidFill>
          <a:schemeClr val="tx1"/>
        </a:solidFill>
        <a:latin typeface="+mn-lt"/>
        <a:ea typeface="+mn-ea"/>
        <a:cs typeface="+mn-cs"/>
      </a:defRPr>
    </a:lvl9pPr>
  </p:notesStyle>
</p:notesMaster>
</file>

<file path=ppt/slideLayouts/_rels/slideLayout1.xml.rels><?xml version="1.0" encoding="UTF-8" standalone="yes"?>
<Relationships xmlns="http://schemas.openxmlformats.org/package/2006/relationships"><Relationship Id="rId1" Type="http://schemas.openxmlformats.org/officeDocument/2006/relationships/slideMaster" Target="../slideMasters/slideMaster1.xml"/></Relationships>
</file>

<file path=ppt/slideLayouts/_rels/slideLayout10.xml.rels><?xml version="1.0" encoding="UTF-8" standalone="yes"?>
<Relationships xmlns="http://schemas.openxmlformats.org/package/2006/relationships"><Relationship Id="rId1" Type="http://schemas.openxmlformats.org/officeDocument/2006/relationships/slideMaster" Target="../slideMasters/slideMaster1.xml"/></Relationships>
</file>

<file path=ppt/slideLayouts/_rels/slideLayout11.xml.rels><?xml version="1.0" encoding="UTF-8" standalone="yes"?>
<Relationships xmlns="http://schemas.openxmlformats.org/package/2006/relationships"><Relationship Id="rId1" Type="http://schemas.openxmlformats.org/officeDocument/2006/relationships/slideMaster" Target="../slideMasters/slideMaster1.xml"/></Relationships>
</file>

<file path=ppt/slideLayouts/_rels/slideLayout12.xml.rels><?xml version="1.0" encoding="UTF-8" standalone="yes"?>
<Relationships xmlns="http://schemas.openxmlformats.org/package/2006/relationships"><Relationship Id="rId1" Type="http://schemas.openxmlformats.org/officeDocument/2006/relationships/slideMaster" Target="../slideMasters/slideMaster1.xml"/></Relationships>
</file>

<file path=ppt/slideLayouts/_rels/slideLayout2.xml.rels><?xml version="1.0" encoding="UTF-8" standalone="yes"?>
<Relationships xmlns="http://schemas.openxmlformats.org/package/2006/relationships"><Relationship Id="rId1" Type="http://schemas.openxmlformats.org/officeDocument/2006/relationships/slideMaster" Target="../slideMasters/slideMaster1.xml"/></Relationships>
</file>

<file path=ppt/slideLayouts/_rels/slideLayout3.xml.rels><?xml version="1.0" encoding="UTF-8" standalone="yes"?>
<Relationships xmlns="http://schemas.openxmlformats.org/package/2006/relationships"><Relationship Id="rId1" Type="http://schemas.openxmlformats.org/officeDocument/2006/relationships/slideMaster" Target="../slideMasters/slideMaster1.xml"/></Relationships>
</file>

<file path=ppt/slideLayouts/_rels/slideLayout4.xml.rels><?xml version="1.0" encoding="UTF-8" standalone="yes"?>
<Relationships xmlns="http://schemas.openxmlformats.org/package/2006/relationships"><Relationship Id="rId1" Type="http://schemas.openxmlformats.org/officeDocument/2006/relationships/slideMaster" Target="../slideMasters/slideMaster1.xml"/></Relationships>
</file>

<file path=ppt/slideLayouts/_rels/slideLayout5.xml.rels><?xml version="1.0" encoding="UTF-8" standalone="yes"?>
<Relationships xmlns="http://schemas.openxmlformats.org/package/2006/relationships"><Relationship Id="rId1" Type="http://schemas.openxmlformats.org/officeDocument/2006/relationships/slideMaster" Target="../slideMasters/slideMaster1.xml"/></Relationships>
</file>

<file path=ppt/slideLayouts/_rels/slideLayout6.xml.rels><?xml version="1.0" encoding="UTF-8" standalone="yes"?>
<Relationships xmlns="http://schemas.openxmlformats.org/package/2006/relationships"><Relationship Id="rId1" Type="http://schemas.openxmlformats.org/officeDocument/2006/relationships/slideMaster" Target="../slideMasters/slideMaster1.xml"/></Relationships>
</file>

<file path=ppt/slideLayouts/_rels/slideLayout7.xml.rels><?xml version="1.0" encoding="UTF-8" standalone="yes"?>
<Relationships xmlns="http://schemas.openxmlformats.org/package/2006/relationships"><Relationship Id="rId1" Type="http://schemas.openxmlformats.org/officeDocument/2006/relationships/slideMaster" Target="../slideMasters/slideMaster1.xml"/></Relationships>
</file>

<file path=ppt/slideLayouts/_rels/slideLayout8.xml.rels><?xml version="1.0" encoding="UTF-8" standalone="yes"?>
<Relationships xmlns="http://schemas.openxmlformats.org/package/2006/relationships"><Relationship Id="rId1" Type="http://schemas.openxmlformats.org/officeDocument/2006/relationships/slideMaster" Target="../slideMasters/slideMaster1.xml"/></Relationships>
</file>

<file path=ppt/slideLayouts/_rels/slideLayout9.xml.rels><?xml version="1.0" encoding="UTF-8" standalone="yes"?>
<Relationships xmlns="http://schemas.openxmlformats.org/package/2006/relationships"><Relationship Id="rId1" Type="http://schemas.openxmlformats.org/officeDocument/2006/relationships/slideMaster" Target="../slideMasters/slideMaster1.xml"/></Relationships>
</file>

<file path=ppt/slideLayouts/slideLayout1.xml><?xml version="1.0" encoding="utf-8"?>
<p:sldLayout xmlns:a="http://schemas.openxmlformats.org/drawingml/2006/main" xmlns:r="http://schemas.openxmlformats.org/officeDocument/2006/relationships" xmlns:p="http://schemas.openxmlformats.org/presentationml/2006/main" type="title" preserve="1">
  <p:cSld name="タイトル スライド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Title 1"/>
          <p:cNvSpPr>
            <a:spLocks noGrp="1"/>
          </p:cNvSpPr>
          <p:nvPr>
            <p:ph type="ctrTitle"/>
          </p:nvPr>
        </p:nvSpPr>
        <p:spPr>
          <a:xfrm>
            <a:off x="583168" y="1785129"/>
            <a:ext cx="6609239" cy="3797500"/>
          </a:xfrm>
          <a:prstGeom prst="rect">
            <a:avLst/>
          </a:prstGeom>
        </p:spPr>
        <p:txBody>
          <a:bodyPr anchor="b"/>
          <a:lstStyle>
            <a:lvl1pPr algn="ctr">
              <a:defRPr sz="5100"/>
            </a:lvl1pPr>
          </a:lstStyle>
          <a:p>
            <a:r>
              <a:rPr lang="ja-JP" altLang="en-US" smtClean="0"/>
              <a:t>マスター タイトルの書式設定</a:t>
            </a:r>
            <a:endParaRPr lang="en-US" dirty="0"/>
          </a:p>
        </p:txBody>
      </p:sp>
      <p:sp>
        <p:nvSpPr>
          <p:cNvPr id="3" name="Subtitle 2"/>
          <p:cNvSpPr>
            <a:spLocks noGrp="1"/>
          </p:cNvSpPr>
          <p:nvPr>
            <p:ph type="subTitle" idx="1"/>
          </p:nvPr>
        </p:nvSpPr>
        <p:spPr>
          <a:xfrm>
            <a:off x="971947" y="5729075"/>
            <a:ext cx="5831681" cy="2633505"/>
          </a:xfrm>
          <a:prstGeom prst="rect">
            <a:avLst/>
          </a:prstGeom>
        </p:spPr>
        <p:txBody>
          <a:bodyPr/>
          <a:lstStyle>
            <a:lvl1pPr marL="0" indent="0" algn="ctr">
              <a:buNone/>
              <a:defRPr sz="2040"/>
            </a:lvl1pPr>
            <a:lvl2pPr marL="388620" indent="0" algn="ctr">
              <a:buNone/>
              <a:defRPr sz="1700"/>
            </a:lvl2pPr>
            <a:lvl3pPr marL="777240" indent="0" algn="ctr">
              <a:buNone/>
              <a:defRPr sz="1530"/>
            </a:lvl3pPr>
            <a:lvl4pPr marL="1166495" indent="0" algn="ctr">
              <a:buNone/>
              <a:defRPr sz="1360"/>
            </a:lvl4pPr>
            <a:lvl5pPr marL="1555115" indent="0" algn="ctr">
              <a:buNone/>
              <a:defRPr sz="1360"/>
            </a:lvl5pPr>
            <a:lvl6pPr marL="1943735" indent="0" algn="ctr">
              <a:buNone/>
              <a:defRPr sz="1360"/>
            </a:lvl6pPr>
            <a:lvl7pPr marL="2332355" indent="0" algn="ctr">
              <a:buNone/>
              <a:defRPr sz="1360"/>
            </a:lvl7pPr>
            <a:lvl8pPr marL="2721610" indent="0" algn="ctr">
              <a:buNone/>
              <a:defRPr sz="1360"/>
            </a:lvl8pPr>
            <a:lvl9pPr marL="3110230" indent="0" algn="ctr">
              <a:buNone/>
              <a:defRPr sz="1360"/>
            </a:lvl9pPr>
          </a:lstStyle>
          <a:p>
            <a:r>
              <a:rPr lang="ja-JP" altLang="en-US" smtClean="0"/>
              <a:t>マスター サブタイトルの書式設定</a:t>
            </a:r>
            <a:endParaRPr lang="en-US" dirty="0"/>
          </a:p>
        </p:txBody>
      </p:sp>
      <p:sp>
        <p:nvSpPr>
          <p:cNvPr id="4" name="Date Placeholder 3"/>
          <p:cNvSpPr>
            <a:spLocks noGrp="1"/>
          </p:cNvSpPr>
          <p:nvPr>
            <p:ph type="dt" sz="half" idx="10"/>
          </p:nvPr>
        </p:nvSpPr>
        <p:spPr>
          <a:xfrm>
            <a:off x="534988" y="10109200"/>
            <a:ext cx="1749425" cy="581025"/>
          </a:xfrm>
          <a:prstGeom prst="rect">
            <a:avLst/>
          </a:prstGeom>
        </p:spPr>
        <p:txBody>
          <a:bodyPr/>
          <a:lstStyle>
            <a:lvl1pPr>
              <a:defRPr/>
            </a:lvl1pPr>
          </a:lstStyle>
          <a:p>
            <a:pPr>
              <a:defRPr/>
            </a:pPr>
            <a:fld id="{694A3B7E-DD21-4048-88F3-59665D8E8CDB}" type="datetimeFigureOut">
              <a:rPr lang="en-US">
                <a:solidFill>
                  <a:prstClr val="black">
                    <a:tint val="75000"/>
                  </a:prstClr>
                </a:solidFill>
              </a:rPr>
            </a:fld>
            <a:endParaRPr lang="en-US" dirty="0">
              <a:solidFill>
                <a:prstClr val="black">
                  <a:tint val="75000"/>
                </a:prstClr>
              </a:solidFill>
            </a:endParaRPr>
          </a:p>
        </p:txBody>
      </p:sp>
      <p:sp>
        <p:nvSpPr>
          <p:cNvPr id="5" name="Footer Placeholder 4"/>
          <p:cNvSpPr>
            <a:spLocks noGrp="1"/>
          </p:cNvSpPr>
          <p:nvPr>
            <p:ph type="ftr" sz="quarter" idx="11"/>
          </p:nvPr>
        </p:nvSpPr>
        <p:spPr>
          <a:xfrm>
            <a:off x="2574925" y="10109200"/>
            <a:ext cx="2625725" cy="581025"/>
          </a:xfrm>
          <a:prstGeom prst="rect">
            <a:avLst/>
          </a:prstGeom>
        </p:spPr>
        <p:txBody>
          <a:bodyPr/>
          <a:lstStyle>
            <a:lvl1pPr>
              <a:defRPr/>
            </a:lvl1pPr>
          </a:lstStyle>
          <a:p>
            <a:pPr>
              <a:defRPr/>
            </a:pPr>
            <a:endParaRPr lang="en-US">
              <a:solidFill>
                <a:prstClr val="black">
                  <a:tint val="75000"/>
                </a:prstClr>
              </a:solidFill>
            </a:endParaRPr>
          </a:p>
        </p:txBody>
      </p:sp>
      <p:sp>
        <p:nvSpPr>
          <p:cNvPr id="6" name="Slide Number Placeholder 5"/>
          <p:cNvSpPr>
            <a:spLocks noGrp="1"/>
          </p:cNvSpPr>
          <p:nvPr>
            <p:ph type="sldNum" sz="quarter" idx="12"/>
          </p:nvPr>
        </p:nvSpPr>
        <p:spPr>
          <a:xfrm>
            <a:off x="5491163" y="10109200"/>
            <a:ext cx="1749425" cy="581025"/>
          </a:xfrm>
          <a:prstGeom prst="rect">
            <a:avLst/>
          </a:prstGeom>
        </p:spPr>
        <p:txBody>
          <a:bodyPr/>
          <a:lstStyle>
            <a:lvl1pPr>
              <a:defRPr/>
            </a:lvl1pPr>
          </a:lstStyle>
          <a:p>
            <a:pPr>
              <a:defRPr/>
            </a:pPr>
            <a:fld id="{84903F17-9641-4B84-A974-7D55D06F1897}" type="slidenum">
              <a:rPr lang="en-US">
                <a:solidFill>
                  <a:prstClr val="black">
                    <a:tint val="75000"/>
                  </a:prstClr>
                </a:solidFill>
              </a:rPr>
            </a:fld>
            <a:endParaRPr lang="en-US" dirty="0">
              <a:solidFill>
                <a:prstClr val="black">
                  <a:tint val="75000"/>
                </a:prstClr>
              </a:solidFill>
            </a:endParaRPr>
          </a:p>
        </p:txBody>
      </p:sp>
    </p:spTree>
  </p:cSld>
  <p:clrMapOvr>
    <a:masterClrMapping/>
  </p:clrMapOvr>
</p:sldLayout>
</file>

<file path=ppt/slideLayouts/slideLayout10.xml><?xml version="1.0" encoding="utf-8"?>
<p:sldLayout xmlns:a="http://schemas.openxmlformats.org/drawingml/2006/main" xmlns:r="http://schemas.openxmlformats.org/officeDocument/2006/relationships" xmlns:p="http://schemas.openxmlformats.org/presentationml/2006/main" type="vertTx" preserve="1">
  <p:cSld name="タイトルと&#10;縦書きテキスト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Title 1"/>
          <p:cNvSpPr>
            <a:spLocks noGrp="1"/>
          </p:cNvSpPr>
          <p:nvPr>
            <p:ph type="title"/>
          </p:nvPr>
        </p:nvSpPr>
        <p:spPr>
          <a:xfrm>
            <a:off x="534988" y="581025"/>
            <a:ext cx="6705600" cy="2108200"/>
          </a:xfrm>
          <a:prstGeom prst="rect">
            <a:avLst/>
          </a:prstGeom>
        </p:spPr>
        <p:txBody>
          <a:bodyPr/>
          <a:lstStyle/>
          <a:p>
            <a:r>
              <a:rPr lang="ja-JP" altLang="en-US" smtClean="0"/>
              <a:t>マスター タイトルの書式設定</a:t>
            </a:r>
            <a:endParaRPr lang="en-US" dirty="0"/>
          </a:p>
        </p:txBody>
      </p:sp>
      <p:sp>
        <p:nvSpPr>
          <p:cNvPr id="3" name="Vertical Text Placeholder 2"/>
          <p:cNvSpPr>
            <a:spLocks noGrp="1"/>
          </p:cNvSpPr>
          <p:nvPr>
            <p:ph type="body" orient="vert" idx="1"/>
          </p:nvPr>
        </p:nvSpPr>
        <p:spPr>
          <a:xfrm>
            <a:off x="534988" y="2903538"/>
            <a:ext cx="6705600" cy="6921500"/>
          </a:xfrm>
          <a:prstGeom prst="rect">
            <a:avLst/>
          </a:prstGeom>
        </p:spPr>
        <p:txBody>
          <a:bodyPr vert="eaVert"/>
          <a:lstStyle/>
          <a:p>
            <a:pPr lvl="0"/>
            <a:r>
              <a:rPr lang="ja-JP" altLang="en-US" smtClean="0"/>
              <a:t>マスター テキストの書式設定</a:t>
            </a:r>
            <a:endParaRPr lang="ja-JP" altLang="en-US" smtClean="0"/>
          </a:p>
          <a:p>
            <a:pPr lvl="1"/>
            <a:r>
              <a:rPr lang="ja-JP" altLang="en-US" smtClean="0"/>
              <a:t>第 </a:t>
            </a:r>
            <a:r>
              <a:rPr lang="en-US" altLang="ja-JP" smtClean="0"/>
              <a:t>2 </a:t>
            </a:r>
            <a:r>
              <a:rPr lang="ja-JP" altLang="en-US" smtClean="0"/>
              <a:t>レベル</a:t>
            </a:r>
            <a:endParaRPr lang="ja-JP" altLang="en-US" smtClean="0"/>
          </a:p>
          <a:p>
            <a:pPr lvl="2"/>
            <a:r>
              <a:rPr lang="ja-JP" altLang="en-US" smtClean="0"/>
              <a:t>第 </a:t>
            </a:r>
            <a:r>
              <a:rPr lang="en-US" altLang="ja-JP" smtClean="0"/>
              <a:t>3 </a:t>
            </a:r>
            <a:r>
              <a:rPr lang="ja-JP" altLang="en-US" smtClean="0"/>
              <a:t>レベル</a:t>
            </a:r>
            <a:endParaRPr lang="ja-JP" altLang="en-US" smtClean="0"/>
          </a:p>
          <a:p>
            <a:pPr lvl="3"/>
            <a:r>
              <a:rPr lang="ja-JP" altLang="en-US" smtClean="0"/>
              <a:t>第 </a:t>
            </a:r>
            <a:r>
              <a:rPr lang="en-US" altLang="ja-JP" smtClean="0"/>
              <a:t>4 </a:t>
            </a:r>
            <a:r>
              <a:rPr lang="ja-JP" altLang="en-US" smtClean="0"/>
              <a:t>レベル</a:t>
            </a:r>
            <a:endParaRPr lang="ja-JP" altLang="en-US" smtClean="0"/>
          </a:p>
          <a:p>
            <a:pPr lvl="4"/>
            <a:r>
              <a:rPr lang="ja-JP" altLang="en-US" smtClean="0"/>
              <a:t>第 </a:t>
            </a:r>
            <a:r>
              <a:rPr lang="en-US" altLang="ja-JP" smtClean="0"/>
              <a:t>5 </a:t>
            </a:r>
            <a:r>
              <a:rPr lang="ja-JP" altLang="en-US" smtClean="0"/>
              <a:t>レベル</a:t>
            </a:r>
            <a:endParaRPr lang="en-US" dirty="0"/>
          </a:p>
        </p:txBody>
      </p:sp>
      <p:sp>
        <p:nvSpPr>
          <p:cNvPr id="4" name="Date Placeholder 3"/>
          <p:cNvSpPr>
            <a:spLocks noGrp="1"/>
          </p:cNvSpPr>
          <p:nvPr>
            <p:ph type="dt" sz="half" idx="10"/>
          </p:nvPr>
        </p:nvSpPr>
        <p:spPr>
          <a:xfrm>
            <a:off x="534988" y="10109200"/>
            <a:ext cx="1749425" cy="581025"/>
          </a:xfrm>
          <a:prstGeom prst="rect">
            <a:avLst/>
          </a:prstGeom>
        </p:spPr>
        <p:txBody>
          <a:bodyPr/>
          <a:lstStyle>
            <a:lvl1pPr>
              <a:defRPr/>
            </a:lvl1pPr>
          </a:lstStyle>
          <a:p>
            <a:pPr>
              <a:defRPr/>
            </a:pPr>
            <a:fld id="{57294DBB-917B-4186-A703-7409F7CF8E54}" type="datetimeFigureOut">
              <a:rPr lang="en-US">
                <a:solidFill>
                  <a:prstClr val="black">
                    <a:tint val="75000"/>
                  </a:prstClr>
                </a:solidFill>
              </a:rPr>
            </a:fld>
            <a:endParaRPr lang="en-US" dirty="0">
              <a:solidFill>
                <a:prstClr val="black">
                  <a:tint val="75000"/>
                </a:prstClr>
              </a:solidFill>
            </a:endParaRPr>
          </a:p>
        </p:txBody>
      </p:sp>
      <p:sp>
        <p:nvSpPr>
          <p:cNvPr id="5" name="Footer Placeholder 4"/>
          <p:cNvSpPr>
            <a:spLocks noGrp="1"/>
          </p:cNvSpPr>
          <p:nvPr>
            <p:ph type="ftr" sz="quarter" idx="11"/>
          </p:nvPr>
        </p:nvSpPr>
        <p:spPr>
          <a:xfrm>
            <a:off x="2574925" y="10109200"/>
            <a:ext cx="2625725" cy="581025"/>
          </a:xfrm>
          <a:prstGeom prst="rect">
            <a:avLst/>
          </a:prstGeom>
        </p:spPr>
        <p:txBody>
          <a:bodyPr/>
          <a:lstStyle>
            <a:lvl1pPr>
              <a:defRPr/>
            </a:lvl1pPr>
          </a:lstStyle>
          <a:p>
            <a:pPr>
              <a:defRPr/>
            </a:pPr>
            <a:endParaRPr lang="en-US">
              <a:solidFill>
                <a:prstClr val="black">
                  <a:tint val="75000"/>
                </a:prstClr>
              </a:solidFill>
            </a:endParaRPr>
          </a:p>
        </p:txBody>
      </p:sp>
      <p:sp>
        <p:nvSpPr>
          <p:cNvPr id="6" name="Slide Number Placeholder 5"/>
          <p:cNvSpPr>
            <a:spLocks noGrp="1"/>
          </p:cNvSpPr>
          <p:nvPr>
            <p:ph type="sldNum" sz="quarter" idx="12"/>
          </p:nvPr>
        </p:nvSpPr>
        <p:spPr>
          <a:xfrm>
            <a:off x="5491163" y="10109200"/>
            <a:ext cx="1749425" cy="581025"/>
          </a:xfrm>
          <a:prstGeom prst="rect">
            <a:avLst/>
          </a:prstGeom>
        </p:spPr>
        <p:txBody>
          <a:bodyPr/>
          <a:lstStyle>
            <a:lvl1pPr>
              <a:defRPr/>
            </a:lvl1pPr>
          </a:lstStyle>
          <a:p>
            <a:pPr>
              <a:defRPr/>
            </a:pPr>
            <a:fld id="{552B72EE-4B45-425F-B500-026DA88CB77F}" type="slidenum">
              <a:rPr lang="en-US">
                <a:solidFill>
                  <a:prstClr val="black">
                    <a:tint val="75000"/>
                  </a:prstClr>
                </a:solidFill>
              </a:rPr>
            </a:fld>
            <a:endParaRPr lang="en-US" dirty="0">
              <a:solidFill>
                <a:prstClr val="black">
                  <a:tint val="75000"/>
                </a:prstClr>
              </a:solidFill>
            </a:endParaRPr>
          </a:p>
        </p:txBody>
      </p:sp>
    </p:spTree>
  </p:cSld>
  <p:clrMapOvr>
    <a:masterClrMapping/>
  </p:clrMapOvr>
</p:sldLayout>
</file>

<file path=ppt/slideLayouts/slideLayout11.xml><?xml version="1.0" encoding="utf-8"?>
<p:sldLayout xmlns:a="http://schemas.openxmlformats.org/drawingml/2006/main" xmlns:r="http://schemas.openxmlformats.org/officeDocument/2006/relationships" xmlns:p="http://schemas.openxmlformats.org/presentationml/2006/main" type="vertTitleAndTx" preserve="1">
  <p:cSld name="縦書きタイトルと&#10;縦書きテキスト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Vertical Title 1"/>
          <p:cNvSpPr>
            <a:spLocks noGrp="1"/>
          </p:cNvSpPr>
          <p:nvPr>
            <p:ph type="title" orient="vert"/>
          </p:nvPr>
        </p:nvSpPr>
        <p:spPr>
          <a:xfrm>
            <a:off x="5564396" y="580735"/>
            <a:ext cx="1676608" cy="9243783"/>
          </a:xfrm>
          <a:prstGeom prst="rect">
            <a:avLst/>
          </a:prstGeom>
        </p:spPr>
        <p:txBody>
          <a:bodyPr vert="eaVert"/>
          <a:lstStyle/>
          <a:p>
            <a:r>
              <a:rPr lang="ja-JP" altLang="en-US" smtClean="0"/>
              <a:t>マスター タイトルの書式設定</a:t>
            </a:r>
            <a:endParaRPr lang="en-US" dirty="0"/>
          </a:p>
        </p:txBody>
      </p:sp>
      <p:sp>
        <p:nvSpPr>
          <p:cNvPr id="3" name="Vertical Text Placeholder 2"/>
          <p:cNvSpPr>
            <a:spLocks noGrp="1"/>
          </p:cNvSpPr>
          <p:nvPr>
            <p:ph type="body" orient="vert" idx="1"/>
          </p:nvPr>
        </p:nvSpPr>
        <p:spPr>
          <a:xfrm>
            <a:off x="534571" y="580735"/>
            <a:ext cx="4932630" cy="9243783"/>
          </a:xfrm>
          <a:prstGeom prst="rect">
            <a:avLst/>
          </a:prstGeom>
        </p:spPr>
        <p:txBody>
          <a:bodyPr vert="eaVert"/>
          <a:lstStyle/>
          <a:p>
            <a:pPr lvl="0"/>
            <a:r>
              <a:rPr lang="ja-JP" altLang="en-US" smtClean="0"/>
              <a:t>マスター テキストの書式設定</a:t>
            </a:r>
            <a:endParaRPr lang="ja-JP" altLang="en-US" smtClean="0"/>
          </a:p>
          <a:p>
            <a:pPr lvl="1"/>
            <a:r>
              <a:rPr lang="ja-JP" altLang="en-US" smtClean="0"/>
              <a:t>第 </a:t>
            </a:r>
            <a:r>
              <a:rPr lang="en-US" altLang="ja-JP" smtClean="0"/>
              <a:t>2 </a:t>
            </a:r>
            <a:r>
              <a:rPr lang="ja-JP" altLang="en-US" smtClean="0"/>
              <a:t>レベル</a:t>
            </a:r>
            <a:endParaRPr lang="ja-JP" altLang="en-US" smtClean="0"/>
          </a:p>
          <a:p>
            <a:pPr lvl="2"/>
            <a:r>
              <a:rPr lang="ja-JP" altLang="en-US" smtClean="0"/>
              <a:t>第 </a:t>
            </a:r>
            <a:r>
              <a:rPr lang="en-US" altLang="ja-JP" smtClean="0"/>
              <a:t>3 </a:t>
            </a:r>
            <a:r>
              <a:rPr lang="ja-JP" altLang="en-US" smtClean="0"/>
              <a:t>レベル</a:t>
            </a:r>
            <a:endParaRPr lang="ja-JP" altLang="en-US" smtClean="0"/>
          </a:p>
          <a:p>
            <a:pPr lvl="3"/>
            <a:r>
              <a:rPr lang="ja-JP" altLang="en-US" smtClean="0"/>
              <a:t>第 </a:t>
            </a:r>
            <a:r>
              <a:rPr lang="en-US" altLang="ja-JP" smtClean="0"/>
              <a:t>4 </a:t>
            </a:r>
            <a:r>
              <a:rPr lang="ja-JP" altLang="en-US" smtClean="0"/>
              <a:t>レベル</a:t>
            </a:r>
            <a:endParaRPr lang="ja-JP" altLang="en-US" smtClean="0"/>
          </a:p>
          <a:p>
            <a:pPr lvl="4"/>
            <a:r>
              <a:rPr lang="ja-JP" altLang="en-US" smtClean="0"/>
              <a:t>第 </a:t>
            </a:r>
            <a:r>
              <a:rPr lang="en-US" altLang="ja-JP" smtClean="0"/>
              <a:t>5 </a:t>
            </a:r>
            <a:r>
              <a:rPr lang="ja-JP" altLang="en-US" smtClean="0"/>
              <a:t>レベル</a:t>
            </a:r>
            <a:endParaRPr lang="en-US" dirty="0"/>
          </a:p>
        </p:txBody>
      </p:sp>
      <p:sp>
        <p:nvSpPr>
          <p:cNvPr id="4" name="Date Placeholder 3"/>
          <p:cNvSpPr>
            <a:spLocks noGrp="1"/>
          </p:cNvSpPr>
          <p:nvPr>
            <p:ph type="dt" sz="half" idx="10"/>
          </p:nvPr>
        </p:nvSpPr>
        <p:spPr>
          <a:xfrm>
            <a:off x="534988" y="10109200"/>
            <a:ext cx="1749425" cy="581025"/>
          </a:xfrm>
          <a:prstGeom prst="rect">
            <a:avLst/>
          </a:prstGeom>
        </p:spPr>
        <p:txBody>
          <a:bodyPr/>
          <a:lstStyle>
            <a:lvl1pPr>
              <a:defRPr/>
            </a:lvl1pPr>
          </a:lstStyle>
          <a:p>
            <a:pPr>
              <a:defRPr/>
            </a:pPr>
            <a:fld id="{C64D20DD-EE55-4DDE-BB8B-8D151B9371C9}" type="datetimeFigureOut">
              <a:rPr lang="en-US">
                <a:solidFill>
                  <a:prstClr val="black">
                    <a:tint val="75000"/>
                  </a:prstClr>
                </a:solidFill>
              </a:rPr>
            </a:fld>
            <a:endParaRPr lang="en-US" dirty="0">
              <a:solidFill>
                <a:prstClr val="black">
                  <a:tint val="75000"/>
                </a:prstClr>
              </a:solidFill>
            </a:endParaRPr>
          </a:p>
        </p:txBody>
      </p:sp>
      <p:sp>
        <p:nvSpPr>
          <p:cNvPr id="5" name="Footer Placeholder 4"/>
          <p:cNvSpPr>
            <a:spLocks noGrp="1"/>
          </p:cNvSpPr>
          <p:nvPr>
            <p:ph type="ftr" sz="quarter" idx="11"/>
          </p:nvPr>
        </p:nvSpPr>
        <p:spPr>
          <a:xfrm>
            <a:off x="2574925" y="10109200"/>
            <a:ext cx="2625725" cy="581025"/>
          </a:xfrm>
          <a:prstGeom prst="rect">
            <a:avLst/>
          </a:prstGeom>
        </p:spPr>
        <p:txBody>
          <a:bodyPr/>
          <a:lstStyle>
            <a:lvl1pPr>
              <a:defRPr/>
            </a:lvl1pPr>
          </a:lstStyle>
          <a:p>
            <a:pPr>
              <a:defRPr/>
            </a:pPr>
            <a:endParaRPr lang="en-US">
              <a:solidFill>
                <a:prstClr val="black">
                  <a:tint val="75000"/>
                </a:prstClr>
              </a:solidFill>
            </a:endParaRPr>
          </a:p>
        </p:txBody>
      </p:sp>
      <p:sp>
        <p:nvSpPr>
          <p:cNvPr id="6" name="Slide Number Placeholder 5"/>
          <p:cNvSpPr>
            <a:spLocks noGrp="1"/>
          </p:cNvSpPr>
          <p:nvPr>
            <p:ph type="sldNum" sz="quarter" idx="12"/>
          </p:nvPr>
        </p:nvSpPr>
        <p:spPr>
          <a:xfrm>
            <a:off x="5491163" y="10109200"/>
            <a:ext cx="1749425" cy="581025"/>
          </a:xfrm>
          <a:prstGeom prst="rect">
            <a:avLst/>
          </a:prstGeom>
        </p:spPr>
        <p:txBody>
          <a:bodyPr/>
          <a:lstStyle>
            <a:lvl1pPr>
              <a:defRPr/>
            </a:lvl1pPr>
          </a:lstStyle>
          <a:p>
            <a:pPr>
              <a:defRPr/>
            </a:pPr>
            <a:fld id="{EF60586A-009D-4946-86B1-6BEB0D580BF8}" type="slidenum">
              <a:rPr lang="en-US">
                <a:solidFill>
                  <a:prstClr val="black">
                    <a:tint val="75000"/>
                  </a:prstClr>
                </a:solidFill>
              </a:rPr>
            </a:fld>
            <a:endParaRPr lang="en-US" dirty="0">
              <a:solidFill>
                <a:prstClr val="black">
                  <a:tint val="75000"/>
                </a:prstClr>
              </a:solidFill>
            </a:endParaRPr>
          </a:p>
        </p:txBody>
      </p:sp>
    </p:spTree>
  </p:cSld>
  <p:clrMapOvr>
    <a:masterClrMapping/>
  </p:clrMapOvr>
</p:sldLayout>
</file>

<file path=ppt/slideLayouts/slideLayout12.xml><?xml version="1.0" encoding="utf-8"?>
<p:sldLayout xmlns:a="http://schemas.openxmlformats.org/drawingml/2006/main" xmlns:r="http://schemas.openxmlformats.org/officeDocument/2006/relationships" xmlns:p="http://schemas.openxmlformats.org/presentationml/2006/main" userDrawn="1">
  <p:cSld name="1_タイトル スライド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</p:spTree>
  </p:cSld>
  <p:clrMapOvr>
    <a:masterClrMapping/>
  </p:clrMapOvr>
</p:sldLayout>
</file>

<file path=ppt/slideLayouts/slideLayout2.xml><?xml version="1.0" encoding="utf-8"?>
<p:sldLayout xmlns:a="http://schemas.openxmlformats.org/drawingml/2006/main" xmlns:r="http://schemas.openxmlformats.org/officeDocument/2006/relationships" xmlns:p="http://schemas.openxmlformats.org/presentationml/2006/main" type="obj" preserve="1">
  <p:cSld name="タイトルとコンテンツ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Title 1"/>
          <p:cNvSpPr>
            <a:spLocks noGrp="1"/>
          </p:cNvSpPr>
          <p:nvPr>
            <p:ph type="title"/>
          </p:nvPr>
        </p:nvSpPr>
        <p:spPr>
          <a:xfrm>
            <a:off x="534988" y="581025"/>
            <a:ext cx="6705600" cy="2108200"/>
          </a:xfrm>
          <a:prstGeom prst="rect">
            <a:avLst/>
          </a:prstGeom>
        </p:spPr>
        <p:txBody>
          <a:bodyPr/>
          <a:lstStyle/>
          <a:p>
            <a:r>
              <a:rPr lang="ja-JP" altLang="en-US" smtClean="0"/>
              <a:t>マスター タイトルの書式設定</a:t>
            </a:r>
            <a:endParaRPr lang="en-US" dirty="0"/>
          </a:p>
        </p:txBody>
      </p:sp>
      <p:sp>
        <p:nvSpPr>
          <p:cNvPr id="3" name="Content Placeholder 2"/>
          <p:cNvSpPr>
            <a:spLocks noGrp="1"/>
          </p:cNvSpPr>
          <p:nvPr>
            <p:ph idx="1"/>
          </p:nvPr>
        </p:nvSpPr>
        <p:spPr>
          <a:xfrm>
            <a:off x="534988" y="2903538"/>
            <a:ext cx="6705600" cy="6921500"/>
          </a:xfrm>
          <a:prstGeom prst="rect">
            <a:avLst/>
          </a:prstGeom>
        </p:spPr>
        <p:txBody>
          <a:bodyPr/>
          <a:lstStyle/>
          <a:p>
            <a:pPr lvl="0"/>
            <a:r>
              <a:rPr lang="ja-JP" altLang="en-US" smtClean="0"/>
              <a:t>マスター テキストの書式設定</a:t>
            </a:r>
            <a:endParaRPr lang="ja-JP" altLang="en-US" smtClean="0"/>
          </a:p>
          <a:p>
            <a:pPr lvl="1"/>
            <a:r>
              <a:rPr lang="ja-JP" altLang="en-US" smtClean="0"/>
              <a:t>第 </a:t>
            </a:r>
            <a:r>
              <a:rPr lang="en-US" altLang="ja-JP" smtClean="0"/>
              <a:t>2 </a:t>
            </a:r>
            <a:r>
              <a:rPr lang="ja-JP" altLang="en-US" smtClean="0"/>
              <a:t>レベル</a:t>
            </a:r>
            <a:endParaRPr lang="ja-JP" altLang="en-US" smtClean="0"/>
          </a:p>
          <a:p>
            <a:pPr lvl="2"/>
            <a:r>
              <a:rPr lang="ja-JP" altLang="en-US" smtClean="0"/>
              <a:t>第 </a:t>
            </a:r>
            <a:r>
              <a:rPr lang="en-US" altLang="ja-JP" smtClean="0"/>
              <a:t>3 </a:t>
            </a:r>
            <a:r>
              <a:rPr lang="ja-JP" altLang="en-US" smtClean="0"/>
              <a:t>レベル</a:t>
            </a:r>
            <a:endParaRPr lang="ja-JP" altLang="en-US" smtClean="0"/>
          </a:p>
          <a:p>
            <a:pPr lvl="3"/>
            <a:r>
              <a:rPr lang="ja-JP" altLang="en-US" smtClean="0"/>
              <a:t>第 </a:t>
            </a:r>
            <a:r>
              <a:rPr lang="en-US" altLang="ja-JP" smtClean="0"/>
              <a:t>4 </a:t>
            </a:r>
            <a:r>
              <a:rPr lang="ja-JP" altLang="en-US" smtClean="0"/>
              <a:t>レベル</a:t>
            </a:r>
            <a:endParaRPr lang="ja-JP" altLang="en-US" smtClean="0"/>
          </a:p>
          <a:p>
            <a:pPr lvl="4"/>
            <a:r>
              <a:rPr lang="ja-JP" altLang="en-US" smtClean="0"/>
              <a:t>第 </a:t>
            </a:r>
            <a:r>
              <a:rPr lang="en-US" altLang="ja-JP" smtClean="0"/>
              <a:t>5 </a:t>
            </a:r>
            <a:r>
              <a:rPr lang="ja-JP" altLang="en-US" smtClean="0"/>
              <a:t>レベル</a:t>
            </a:r>
            <a:endParaRPr lang="en-US" dirty="0"/>
          </a:p>
        </p:txBody>
      </p:sp>
      <p:sp>
        <p:nvSpPr>
          <p:cNvPr id="4" name="Date Placeholder 3"/>
          <p:cNvSpPr>
            <a:spLocks noGrp="1"/>
          </p:cNvSpPr>
          <p:nvPr>
            <p:ph type="dt" sz="half" idx="10"/>
          </p:nvPr>
        </p:nvSpPr>
        <p:spPr>
          <a:xfrm>
            <a:off x="534988" y="10109200"/>
            <a:ext cx="1749425" cy="581025"/>
          </a:xfrm>
          <a:prstGeom prst="rect">
            <a:avLst/>
          </a:prstGeom>
        </p:spPr>
        <p:txBody>
          <a:bodyPr/>
          <a:lstStyle>
            <a:lvl1pPr>
              <a:defRPr/>
            </a:lvl1pPr>
          </a:lstStyle>
          <a:p>
            <a:pPr>
              <a:defRPr/>
            </a:pPr>
            <a:fld id="{6AE7DE13-46BE-4B37-9FBB-8FA2A87D7224}" type="datetimeFigureOut">
              <a:rPr lang="en-US">
                <a:solidFill>
                  <a:prstClr val="black">
                    <a:tint val="75000"/>
                  </a:prstClr>
                </a:solidFill>
              </a:rPr>
            </a:fld>
            <a:endParaRPr lang="en-US" dirty="0">
              <a:solidFill>
                <a:prstClr val="black">
                  <a:tint val="75000"/>
                </a:prstClr>
              </a:solidFill>
            </a:endParaRPr>
          </a:p>
        </p:txBody>
      </p:sp>
      <p:sp>
        <p:nvSpPr>
          <p:cNvPr id="5" name="Footer Placeholder 4"/>
          <p:cNvSpPr>
            <a:spLocks noGrp="1"/>
          </p:cNvSpPr>
          <p:nvPr>
            <p:ph type="ftr" sz="quarter" idx="11"/>
          </p:nvPr>
        </p:nvSpPr>
        <p:spPr>
          <a:xfrm>
            <a:off x="2574925" y="10109200"/>
            <a:ext cx="2625725" cy="581025"/>
          </a:xfrm>
          <a:prstGeom prst="rect">
            <a:avLst/>
          </a:prstGeom>
        </p:spPr>
        <p:txBody>
          <a:bodyPr/>
          <a:lstStyle>
            <a:lvl1pPr>
              <a:defRPr/>
            </a:lvl1pPr>
          </a:lstStyle>
          <a:p>
            <a:pPr>
              <a:defRPr/>
            </a:pPr>
            <a:endParaRPr lang="en-US">
              <a:solidFill>
                <a:prstClr val="black">
                  <a:tint val="75000"/>
                </a:prstClr>
              </a:solidFill>
            </a:endParaRPr>
          </a:p>
        </p:txBody>
      </p:sp>
      <p:sp>
        <p:nvSpPr>
          <p:cNvPr id="6" name="Slide Number Placeholder 5"/>
          <p:cNvSpPr>
            <a:spLocks noGrp="1"/>
          </p:cNvSpPr>
          <p:nvPr>
            <p:ph type="sldNum" sz="quarter" idx="12"/>
          </p:nvPr>
        </p:nvSpPr>
        <p:spPr>
          <a:xfrm>
            <a:off x="5491163" y="10109200"/>
            <a:ext cx="1749425" cy="581025"/>
          </a:xfrm>
          <a:prstGeom prst="rect">
            <a:avLst/>
          </a:prstGeom>
        </p:spPr>
        <p:txBody>
          <a:bodyPr/>
          <a:lstStyle>
            <a:lvl1pPr>
              <a:defRPr/>
            </a:lvl1pPr>
          </a:lstStyle>
          <a:p>
            <a:pPr>
              <a:defRPr/>
            </a:pPr>
            <a:fld id="{9A7FC707-0A99-4B85-9C38-B64E72987C1E}" type="slidenum">
              <a:rPr lang="en-US">
                <a:solidFill>
                  <a:prstClr val="black">
                    <a:tint val="75000"/>
                  </a:prstClr>
                </a:solidFill>
              </a:rPr>
            </a:fld>
            <a:endParaRPr lang="en-US" dirty="0">
              <a:solidFill>
                <a:prstClr val="black">
                  <a:tint val="75000"/>
                </a:prstClr>
              </a:solidFill>
            </a:endParaRPr>
          </a:p>
        </p:txBody>
      </p:sp>
    </p:spTree>
  </p:cSld>
  <p:clrMapOvr>
    <a:masterClrMapping/>
  </p:clrMapOvr>
</p:sldLayout>
</file>

<file path=ppt/slideLayouts/slideLayout3.xml><?xml version="1.0" encoding="utf-8"?>
<p:sldLayout xmlns:a="http://schemas.openxmlformats.org/drawingml/2006/main" xmlns:r="http://schemas.openxmlformats.org/officeDocument/2006/relationships" xmlns:p="http://schemas.openxmlformats.org/presentationml/2006/main" type="secHead" preserve="1">
  <p:cSld name="セクション見出し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Title 1"/>
          <p:cNvSpPr>
            <a:spLocks noGrp="1"/>
          </p:cNvSpPr>
          <p:nvPr>
            <p:ph type="title"/>
          </p:nvPr>
        </p:nvSpPr>
        <p:spPr>
          <a:xfrm>
            <a:off x="530522" y="2719357"/>
            <a:ext cx="6706433" cy="4537305"/>
          </a:xfrm>
          <a:prstGeom prst="rect">
            <a:avLst/>
          </a:prstGeom>
        </p:spPr>
        <p:txBody>
          <a:bodyPr anchor="b"/>
          <a:lstStyle>
            <a:lvl1pPr>
              <a:defRPr sz="5100"/>
            </a:lvl1pPr>
          </a:lstStyle>
          <a:p>
            <a:r>
              <a:rPr lang="ja-JP" altLang="en-US" smtClean="0"/>
              <a:t>マスター タイトルの書式設定</a:t>
            </a:r>
            <a:endParaRPr lang="en-US" dirty="0"/>
          </a:p>
        </p:txBody>
      </p:sp>
      <p:sp>
        <p:nvSpPr>
          <p:cNvPr id="3" name="Text Placeholder 2"/>
          <p:cNvSpPr>
            <a:spLocks noGrp="1"/>
          </p:cNvSpPr>
          <p:nvPr>
            <p:ph type="body" idx="1"/>
          </p:nvPr>
        </p:nvSpPr>
        <p:spPr>
          <a:xfrm>
            <a:off x="530522" y="7299586"/>
            <a:ext cx="6706433" cy="2386061"/>
          </a:xfrm>
          <a:prstGeom prst="rect">
            <a:avLst/>
          </a:prstGeom>
        </p:spPr>
        <p:txBody>
          <a:bodyPr/>
          <a:lstStyle>
            <a:lvl1pPr marL="0" indent="0">
              <a:buNone/>
              <a:defRPr sz="2040">
                <a:solidFill>
                  <a:schemeClr val="tx1"/>
                </a:solidFill>
              </a:defRPr>
            </a:lvl1pPr>
            <a:lvl2pPr marL="388620" indent="0">
              <a:buNone/>
              <a:defRPr sz="1700">
                <a:solidFill>
                  <a:schemeClr val="tx1">
                    <a:tint val="75000"/>
                  </a:schemeClr>
                </a:solidFill>
              </a:defRPr>
            </a:lvl2pPr>
            <a:lvl3pPr marL="777240" indent="0">
              <a:buNone/>
              <a:defRPr sz="1530">
                <a:solidFill>
                  <a:schemeClr val="tx1">
                    <a:tint val="75000"/>
                  </a:schemeClr>
                </a:solidFill>
              </a:defRPr>
            </a:lvl3pPr>
            <a:lvl4pPr marL="1166495" indent="0">
              <a:buNone/>
              <a:defRPr sz="1360">
                <a:solidFill>
                  <a:schemeClr val="tx1">
                    <a:tint val="75000"/>
                  </a:schemeClr>
                </a:solidFill>
              </a:defRPr>
            </a:lvl4pPr>
            <a:lvl5pPr marL="1555115" indent="0">
              <a:buNone/>
              <a:defRPr sz="1360">
                <a:solidFill>
                  <a:schemeClr val="tx1">
                    <a:tint val="75000"/>
                  </a:schemeClr>
                </a:solidFill>
              </a:defRPr>
            </a:lvl5pPr>
            <a:lvl6pPr marL="1943735" indent="0">
              <a:buNone/>
              <a:defRPr sz="1360">
                <a:solidFill>
                  <a:schemeClr val="tx1">
                    <a:tint val="75000"/>
                  </a:schemeClr>
                </a:solidFill>
              </a:defRPr>
            </a:lvl6pPr>
            <a:lvl7pPr marL="2332355" indent="0">
              <a:buNone/>
              <a:defRPr sz="1360">
                <a:solidFill>
                  <a:schemeClr val="tx1">
                    <a:tint val="75000"/>
                  </a:schemeClr>
                </a:solidFill>
              </a:defRPr>
            </a:lvl7pPr>
            <a:lvl8pPr marL="2721610" indent="0">
              <a:buNone/>
              <a:defRPr sz="1360">
                <a:solidFill>
                  <a:schemeClr val="tx1">
                    <a:tint val="75000"/>
                  </a:schemeClr>
                </a:solidFill>
              </a:defRPr>
            </a:lvl8pPr>
            <a:lvl9pPr marL="3110230" indent="0">
              <a:buNone/>
              <a:defRPr sz="1360">
                <a:solidFill>
                  <a:schemeClr val="tx1">
                    <a:tint val="75000"/>
                  </a:schemeClr>
                </a:solidFill>
              </a:defRPr>
            </a:lvl9pPr>
          </a:lstStyle>
          <a:p>
            <a:pPr lvl="0"/>
            <a:r>
              <a:rPr lang="ja-JP" altLang="en-US" smtClean="0"/>
              <a:t>マスター テキストの書式設定</a:t>
            </a:r>
          </a:p>
        </p:txBody>
      </p:sp>
      <p:sp>
        <p:nvSpPr>
          <p:cNvPr id="4" name="Date Placeholder 3"/>
          <p:cNvSpPr>
            <a:spLocks noGrp="1"/>
          </p:cNvSpPr>
          <p:nvPr>
            <p:ph type="dt" sz="half" idx="10"/>
          </p:nvPr>
        </p:nvSpPr>
        <p:spPr>
          <a:xfrm>
            <a:off x="534988" y="10109200"/>
            <a:ext cx="1749425" cy="581025"/>
          </a:xfrm>
          <a:prstGeom prst="rect">
            <a:avLst/>
          </a:prstGeom>
        </p:spPr>
        <p:txBody>
          <a:bodyPr/>
          <a:lstStyle>
            <a:lvl1pPr>
              <a:defRPr/>
            </a:lvl1pPr>
          </a:lstStyle>
          <a:p>
            <a:pPr>
              <a:defRPr/>
            </a:pPr>
            <a:fld id="{8184D596-71CB-401C-BE2A-FF96587D8E95}" type="datetimeFigureOut">
              <a:rPr lang="en-US">
                <a:solidFill>
                  <a:prstClr val="black">
                    <a:tint val="75000"/>
                  </a:prstClr>
                </a:solidFill>
              </a:rPr>
            </a:fld>
            <a:endParaRPr lang="en-US" dirty="0">
              <a:solidFill>
                <a:prstClr val="black">
                  <a:tint val="75000"/>
                </a:prstClr>
              </a:solidFill>
            </a:endParaRPr>
          </a:p>
        </p:txBody>
      </p:sp>
      <p:sp>
        <p:nvSpPr>
          <p:cNvPr id="5" name="Footer Placeholder 4"/>
          <p:cNvSpPr>
            <a:spLocks noGrp="1"/>
          </p:cNvSpPr>
          <p:nvPr>
            <p:ph type="ftr" sz="quarter" idx="11"/>
          </p:nvPr>
        </p:nvSpPr>
        <p:spPr>
          <a:xfrm>
            <a:off x="2574925" y="10109200"/>
            <a:ext cx="2625725" cy="581025"/>
          </a:xfrm>
          <a:prstGeom prst="rect">
            <a:avLst/>
          </a:prstGeom>
        </p:spPr>
        <p:txBody>
          <a:bodyPr/>
          <a:lstStyle>
            <a:lvl1pPr>
              <a:defRPr/>
            </a:lvl1pPr>
          </a:lstStyle>
          <a:p>
            <a:pPr>
              <a:defRPr/>
            </a:pPr>
            <a:endParaRPr lang="en-US">
              <a:solidFill>
                <a:prstClr val="black">
                  <a:tint val="75000"/>
                </a:prstClr>
              </a:solidFill>
            </a:endParaRPr>
          </a:p>
        </p:txBody>
      </p:sp>
      <p:sp>
        <p:nvSpPr>
          <p:cNvPr id="6" name="Slide Number Placeholder 5"/>
          <p:cNvSpPr>
            <a:spLocks noGrp="1"/>
          </p:cNvSpPr>
          <p:nvPr>
            <p:ph type="sldNum" sz="quarter" idx="12"/>
          </p:nvPr>
        </p:nvSpPr>
        <p:spPr>
          <a:xfrm>
            <a:off x="5491163" y="10109200"/>
            <a:ext cx="1749425" cy="581025"/>
          </a:xfrm>
          <a:prstGeom prst="rect">
            <a:avLst/>
          </a:prstGeom>
        </p:spPr>
        <p:txBody>
          <a:bodyPr/>
          <a:lstStyle>
            <a:lvl1pPr>
              <a:defRPr/>
            </a:lvl1pPr>
          </a:lstStyle>
          <a:p>
            <a:pPr>
              <a:defRPr/>
            </a:pPr>
            <a:fld id="{3D9CCBC2-8C21-4C9A-A2A0-C4F7CFD13B61}" type="slidenum">
              <a:rPr lang="en-US">
                <a:solidFill>
                  <a:prstClr val="black">
                    <a:tint val="75000"/>
                  </a:prstClr>
                </a:solidFill>
              </a:rPr>
            </a:fld>
            <a:endParaRPr lang="en-US" dirty="0">
              <a:solidFill>
                <a:prstClr val="black">
                  <a:tint val="75000"/>
                </a:prstClr>
              </a:solidFill>
            </a:endParaRPr>
          </a:p>
        </p:txBody>
      </p:sp>
    </p:spTree>
  </p:cSld>
  <p:clrMapOvr>
    <a:masterClrMapping/>
  </p:clrMapOvr>
</p:sldLayout>
</file>

<file path=ppt/slideLayouts/slideLayout4.xml><?xml version="1.0" encoding="utf-8"?>
<p:sldLayout xmlns:a="http://schemas.openxmlformats.org/drawingml/2006/main" xmlns:r="http://schemas.openxmlformats.org/officeDocument/2006/relationships" xmlns:p="http://schemas.openxmlformats.org/presentationml/2006/main" type="twoObj" preserve="1">
  <p:cSld name="2 つのコンテンツ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Title 1"/>
          <p:cNvSpPr>
            <a:spLocks noGrp="1"/>
          </p:cNvSpPr>
          <p:nvPr>
            <p:ph type="title"/>
          </p:nvPr>
        </p:nvSpPr>
        <p:spPr>
          <a:xfrm>
            <a:off x="534988" y="581025"/>
            <a:ext cx="6705600" cy="2108200"/>
          </a:xfrm>
          <a:prstGeom prst="rect">
            <a:avLst/>
          </a:prstGeom>
        </p:spPr>
        <p:txBody>
          <a:bodyPr/>
          <a:lstStyle/>
          <a:p>
            <a:r>
              <a:rPr lang="ja-JP" altLang="en-US" smtClean="0"/>
              <a:t>マスター タイトルの書式設定</a:t>
            </a:r>
            <a:endParaRPr lang="en-US" dirty="0"/>
          </a:p>
        </p:txBody>
      </p:sp>
      <p:sp>
        <p:nvSpPr>
          <p:cNvPr id="3" name="Content Placeholder 2"/>
          <p:cNvSpPr>
            <a:spLocks noGrp="1"/>
          </p:cNvSpPr>
          <p:nvPr>
            <p:ph sz="half" idx="1"/>
          </p:nvPr>
        </p:nvSpPr>
        <p:spPr>
          <a:xfrm>
            <a:off x="534571" y="2903673"/>
            <a:ext cx="3304619" cy="6920844"/>
          </a:xfrm>
          <a:prstGeom prst="rect">
            <a:avLst/>
          </a:prstGeom>
        </p:spPr>
        <p:txBody>
          <a:bodyPr/>
          <a:lstStyle/>
          <a:p>
            <a:pPr lvl="0"/>
            <a:r>
              <a:rPr lang="ja-JP" altLang="en-US" smtClean="0"/>
              <a:t>マスター テキストの書式設定</a:t>
            </a:r>
            <a:endParaRPr lang="ja-JP" altLang="en-US" smtClean="0"/>
          </a:p>
          <a:p>
            <a:pPr lvl="1"/>
            <a:r>
              <a:rPr lang="ja-JP" altLang="en-US" smtClean="0"/>
              <a:t>第 </a:t>
            </a:r>
            <a:r>
              <a:rPr lang="en-US" altLang="ja-JP" smtClean="0"/>
              <a:t>2 </a:t>
            </a:r>
            <a:r>
              <a:rPr lang="ja-JP" altLang="en-US" smtClean="0"/>
              <a:t>レベル</a:t>
            </a:r>
            <a:endParaRPr lang="ja-JP" altLang="en-US" smtClean="0"/>
          </a:p>
          <a:p>
            <a:pPr lvl="2"/>
            <a:r>
              <a:rPr lang="ja-JP" altLang="en-US" smtClean="0"/>
              <a:t>第 </a:t>
            </a:r>
            <a:r>
              <a:rPr lang="en-US" altLang="ja-JP" smtClean="0"/>
              <a:t>3 </a:t>
            </a:r>
            <a:r>
              <a:rPr lang="ja-JP" altLang="en-US" smtClean="0"/>
              <a:t>レベル</a:t>
            </a:r>
            <a:endParaRPr lang="ja-JP" altLang="en-US" smtClean="0"/>
          </a:p>
          <a:p>
            <a:pPr lvl="3"/>
            <a:r>
              <a:rPr lang="ja-JP" altLang="en-US" smtClean="0"/>
              <a:t>第 </a:t>
            </a:r>
            <a:r>
              <a:rPr lang="en-US" altLang="ja-JP" smtClean="0"/>
              <a:t>4 </a:t>
            </a:r>
            <a:r>
              <a:rPr lang="ja-JP" altLang="en-US" smtClean="0"/>
              <a:t>レベル</a:t>
            </a:r>
            <a:endParaRPr lang="ja-JP" altLang="en-US" smtClean="0"/>
          </a:p>
          <a:p>
            <a:pPr lvl="4"/>
            <a:r>
              <a:rPr lang="ja-JP" altLang="en-US" smtClean="0"/>
              <a:t>第 </a:t>
            </a:r>
            <a:r>
              <a:rPr lang="en-US" altLang="ja-JP" smtClean="0"/>
              <a:t>5 </a:t>
            </a:r>
            <a:r>
              <a:rPr lang="ja-JP" altLang="en-US" smtClean="0"/>
              <a:t>レベル</a:t>
            </a:r>
            <a:endParaRPr lang="en-US" dirty="0"/>
          </a:p>
        </p:txBody>
      </p:sp>
      <p:sp>
        <p:nvSpPr>
          <p:cNvPr id="4" name="Content Placeholder 3"/>
          <p:cNvSpPr>
            <a:spLocks noGrp="1"/>
          </p:cNvSpPr>
          <p:nvPr>
            <p:ph sz="half" idx="2"/>
          </p:nvPr>
        </p:nvSpPr>
        <p:spPr>
          <a:xfrm>
            <a:off x="3936385" y="2903673"/>
            <a:ext cx="3304619" cy="6920844"/>
          </a:xfrm>
          <a:prstGeom prst="rect">
            <a:avLst/>
          </a:prstGeom>
        </p:spPr>
        <p:txBody>
          <a:bodyPr/>
          <a:lstStyle/>
          <a:p>
            <a:pPr lvl="0"/>
            <a:r>
              <a:rPr lang="ja-JP" altLang="en-US" smtClean="0"/>
              <a:t>マスター テキストの書式設定</a:t>
            </a:r>
            <a:endParaRPr lang="ja-JP" altLang="en-US" smtClean="0"/>
          </a:p>
          <a:p>
            <a:pPr lvl="1"/>
            <a:r>
              <a:rPr lang="ja-JP" altLang="en-US" smtClean="0"/>
              <a:t>第 </a:t>
            </a:r>
            <a:r>
              <a:rPr lang="en-US" altLang="ja-JP" smtClean="0"/>
              <a:t>2 </a:t>
            </a:r>
            <a:r>
              <a:rPr lang="ja-JP" altLang="en-US" smtClean="0"/>
              <a:t>レベル</a:t>
            </a:r>
            <a:endParaRPr lang="ja-JP" altLang="en-US" smtClean="0"/>
          </a:p>
          <a:p>
            <a:pPr lvl="2"/>
            <a:r>
              <a:rPr lang="ja-JP" altLang="en-US" smtClean="0"/>
              <a:t>第 </a:t>
            </a:r>
            <a:r>
              <a:rPr lang="en-US" altLang="ja-JP" smtClean="0"/>
              <a:t>3 </a:t>
            </a:r>
            <a:r>
              <a:rPr lang="ja-JP" altLang="en-US" smtClean="0"/>
              <a:t>レベル</a:t>
            </a:r>
            <a:endParaRPr lang="ja-JP" altLang="en-US" smtClean="0"/>
          </a:p>
          <a:p>
            <a:pPr lvl="3"/>
            <a:r>
              <a:rPr lang="ja-JP" altLang="en-US" smtClean="0"/>
              <a:t>第 </a:t>
            </a:r>
            <a:r>
              <a:rPr lang="en-US" altLang="ja-JP" smtClean="0"/>
              <a:t>4 </a:t>
            </a:r>
            <a:r>
              <a:rPr lang="ja-JP" altLang="en-US" smtClean="0"/>
              <a:t>レベル</a:t>
            </a:r>
            <a:endParaRPr lang="ja-JP" altLang="en-US" smtClean="0"/>
          </a:p>
          <a:p>
            <a:pPr lvl="4"/>
            <a:r>
              <a:rPr lang="ja-JP" altLang="en-US" smtClean="0"/>
              <a:t>第 </a:t>
            </a:r>
            <a:r>
              <a:rPr lang="en-US" altLang="ja-JP" smtClean="0"/>
              <a:t>5 </a:t>
            </a:r>
            <a:r>
              <a:rPr lang="ja-JP" altLang="en-US" smtClean="0"/>
              <a:t>レベル</a:t>
            </a:r>
            <a:endParaRPr lang="en-US" dirty="0"/>
          </a:p>
        </p:txBody>
      </p:sp>
      <p:sp>
        <p:nvSpPr>
          <p:cNvPr id="5" name="Date Placeholder 3"/>
          <p:cNvSpPr>
            <a:spLocks noGrp="1"/>
          </p:cNvSpPr>
          <p:nvPr>
            <p:ph type="dt" sz="half" idx="10"/>
          </p:nvPr>
        </p:nvSpPr>
        <p:spPr>
          <a:xfrm>
            <a:off x="534988" y="10109200"/>
            <a:ext cx="1749425" cy="581025"/>
          </a:xfrm>
          <a:prstGeom prst="rect">
            <a:avLst/>
          </a:prstGeom>
        </p:spPr>
        <p:txBody>
          <a:bodyPr/>
          <a:lstStyle>
            <a:lvl1pPr>
              <a:defRPr/>
            </a:lvl1pPr>
          </a:lstStyle>
          <a:p>
            <a:pPr>
              <a:defRPr/>
            </a:pPr>
            <a:fld id="{B73FDC24-657B-46BD-9F76-F6EB56EE60B7}" type="datetimeFigureOut">
              <a:rPr lang="en-US">
                <a:solidFill>
                  <a:prstClr val="black">
                    <a:tint val="75000"/>
                  </a:prstClr>
                </a:solidFill>
              </a:rPr>
            </a:fld>
            <a:endParaRPr lang="en-US" dirty="0">
              <a:solidFill>
                <a:prstClr val="black">
                  <a:tint val="75000"/>
                </a:prstClr>
              </a:solidFill>
            </a:endParaRPr>
          </a:p>
        </p:txBody>
      </p:sp>
      <p:sp>
        <p:nvSpPr>
          <p:cNvPr id="6" name="Footer Placeholder 4"/>
          <p:cNvSpPr>
            <a:spLocks noGrp="1"/>
          </p:cNvSpPr>
          <p:nvPr>
            <p:ph type="ftr" sz="quarter" idx="11"/>
          </p:nvPr>
        </p:nvSpPr>
        <p:spPr>
          <a:xfrm>
            <a:off x="2574925" y="10109200"/>
            <a:ext cx="2625725" cy="581025"/>
          </a:xfrm>
          <a:prstGeom prst="rect">
            <a:avLst/>
          </a:prstGeom>
        </p:spPr>
        <p:txBody>
          <a:bodyPr/>
          <a:lstStyle>
            <a:lvl1pPr>
              <a:defRPr/>
            </a:lvl1pPr>
          </a:lstStyle>
          <a:p>
            <a:pPr>
              <a:defRPr/>
            </a:pPr>
            <a:endParaRPr lang="en-US">
              <a:solidFill>
                <a:prstClr val="black">
                  <a:tint val="75000"/>
                </a:prstClr>
              </a:solidFill>
            </a:endParaRPr>
          </a:p>
        </p:txBody>
      </p:sp>
      <p:sp>
        <p:nvSpPr>
          <p:cNvPr id="7" name="Slide Number Placeholder 5"/>
          <p:cNvSpPr>
            <a:spLocks noGrp="1"/>
          </p:cNvSpPr>
          <p:nvPr>
            <p:ph type="sldNum" sz="quarter" idx="12"/>
          </p:nvPr>
        </p:nvSpPr>
        <p:spPr>
          <a:xfrm>
            <a:off x="5491163" y="10109200"/>
            <a:ext cx="1749425" cy="581025"/>
          </a:xfrm>
          <a:prstGeom prst="rect">
            <a:avLst/>
          </a:prstGeom>
        </p:spPr>
        <p:txBody>
          <a:bodyPr/>
          <a:lstStyle>
            <a:lvl1pPr>
              <a:defRPr/>
            </a:lvl1pPr>
          </a:lstStyle>
          <a:p>
            <a:pPr>
              <a:defRPr/>
            </a:pPr>
            <a:fld id="{0B8B99DA-1B7B-4D03-B44C-EA0B6BFD2A82}" type="slidenum">
              <a:rPr lang="en-US">
                <a:solidFill>
                  <a:prstClr val="black">
                    <a:tint val="75000"/>
                  </a:prstClr>
                </a:solidFill>
              </a:rPr>
            </a:fld>
            <a:endParaRPr lang="en-US" dirty="0">
              <a:solidFill>
                <a:prstClr val="black">
                  <a:tint val="75000"/>
                </a:prstClr>
              </a:solidFill>
            </a:endParaRPr>
          </a:p>
        </p:txBody>
      </p:sp>
    </p:spTree>
  </p:cSld>
  <p:clrMapOvr>
    <a:masterClrMapping/>
  </p:clrMapOvr>
</p:sldLayout>
</file>

<file path=ppt/slideLayouts/slideLayout5.xml><?xml version="1.0" encoding="utf-8"?>
<p:sldLayout xmlns:a="http://schemas.openxmlformats.org/drawingml/2006/main" xmlns:r="http://schemas.openxmlformats.org/officeDocument/2006/relationships" xmlns:p="http://schemas.openxmlformats.org/presentationml/2006/main" type="twoTxTwoObj" preserve="1">
  <p:cSld name="比較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Title 1"/>
          <p:cNvSpPr>
            <a:spLocks noGrp="1"/>
          </p:cNvSpPr>
          <p:nvPr>
            <p:ph type="title"/>
          </p:nvPr>
        </p:nvSpPr>
        <p:spPr>
          <a:xfrm>
            <a:off x="535584" y="580737"/>
            <a:ext cx="6706433" cy="2108320"/>
          </a:xfrm>
          <a:prstGeom prst="rect">
            <a:avLst/>
          </a:prstGeom>
        </p:spPr>
        <p:txBody>
          <a:bodyPr/>
          <a:lstStyle/>
          <a:p>
            <a:r>
              <a:rPr lang="ja-JP" altLang="en-US" smtClean="0"/>
              <a:t>マスター タイトルの書式設定</a:t>
            </a:r>
            <a:endParaRPr lang="en-US" dirty="0"/>
          </a:p>
        </p:txBody>
      </p:sp>
      <p:sp>
        <p:nvSpPr>
          <p:cNvPr id="3" name="Text Placeholder 2"/>
          <p:cNvSpPr>
            <a:spLocks noGrp="1"/>
          </p:cNvSpPr>
          <p:nvPr>
            <p:ph type="body" idx="1"/>
          </p:nvPr>
        </p:nvSpPr>
        <p:spPr>
          <a:xfrm>
            <a:off x="535584" y="2673905"/>
            <a:ext cx="3289432" cy="1310440"/>
          </a:xfrm>
          <a:prstGeom prst="rect">
            <a:avLst/>
          </a:prstGeom>
        </p:spPr>
        <p:txBody>
          <a:bodyPr anchor="b"/>
          <a:lstStyle>
            <a:lvl1pPr marL="0" indent="0">
              <a:buNone/>
              <a:defRPr sz="2040" b="1"/>
            </a:lvl1pPr>
            <a:lvl2pPr marL="388620" indent="0">
              <a:buNone/>
              <a:defRPr sz="1700" b="1"/>
            </a:lvl2pPr>
            <a:lvl3pPr marL="777240" indent="0">
              <a:buNone/>
              <a:defRPr sz="1530" b="1"/>
            </a:lvl3pPr>
            <a:lvl4pPr marL="1166495" indent="0">
              <a:buNone/>
              <a:defRPr sz="1360" b="1"/>
            </a:lvl4pPr>
            <a:lvl5pPr marL="1555115" indent="0">
              <a:buNone/>
              <a:defRPr sz="1360" b="1"/>
            </a:lvl5pPr>
            <a:lvl6pPr marL="1943735" indent="0">
              <a:buNone/>
              <a:defRPr sz="1360" b="1"/>
            </a:lvl6pPr>
            <a:lvl7pPr marL="2332355" indent="0">
              <a:buNone/>
              <a:defRPr sz="1360" b="1"/>
            </a:lvl7pPr>
            <a:lvl8pPr marL="2721610" indent="0">
              <a:buNone/>
              <a:defRPr sz="1360" b="1"/>
            </a:lvl8pPr>
            <a:lvl9pPr marL="3110230" indent="0">
              <a:buNone/>
              <a:defRPr sz="1360" b="1"/>
            </a:lvl9pPr>
          </a:lstStyle>
          <a:p>
            <a:pPr lvl="0"/>
            <a:r>
              <a:rPr lang="ja-JP" altLang="en-US" smtClean="0"/>
              <a:t>マスター テキストの書式設定</a:t>
            </a:r>
          </a:p>
        </p:txBody>
      </p:sp>
      <p:sp>
        <p:nvSpPr>
          <p:cNvPr id="4" name="Content Placeholder 3"/>
          <p:cNvSpPr>
            <a:spLocks noGrp="1"/>
          </p:cNvSpPr>
          <p:nvPr>
            <p:ph sz="half" idx="2"/>
          </p:nvPr>
        </p:nvSpPr>
        <p:spPr>
          <a:xfrm>
            <a:off x="535584" y="3984345"/>
            <a:ext cx="3289432" cy="5860372"/>
          </a:xfrm>
          <a:prstGeom prst="rect">
            <a:avLst/>
          </a:prstGeom>
        </p:spPr>
        <p:txBody>
          <a:bodyPr/>
          <a:lstStyle/>
          <a:p>
            <a:pPr lvl="0"/>
            <a:r>
              <a:rPr lang="ja-JP" altLang="en-US" smtClean="0"/>
              <a:t>マスター テキストの書式設定</a:t>
            </a:r>
            <a:endParaRPr lang="ja-JP" altLang="en-US" smtClean="0"/>
          </a:p>
          <a:p>
            <a:pPr lvl="1"/>
            <a:r>
              <a:rPr lang="ja-JP" altLang="en-US" smtClean="0"/>
              <a:t>第 </a:t>
            </a:r>
            <a:r>
              <a:rPr lang="en-US" altLang="ja-JP" smtClean="0"/>
              <a:t>2 </a:t>
            </a:r>
            <a:r>
              <a:rPr lang="ja-JP" altLang="en-US" smtClean="0"/>
              <a:t>レベル</a:t>
            </a:r>
            <a:endParaRPr lang="ja-JP" altLang="en-US" smtClean="0"/>
          </a:p>
          <a:p>
            <a:pPr lvl="2"/>
            <a:r>
              <a:rPr lang="ja-JP" altLang="en-US" smtClean="0"/>
              <a:t>第 </a:t>
            </a:r>
            <a:r>
              <a:rPr lang="en-US" altLang="ja-JP" smtClean="0"/>
              <a:t>3 </a:t>
            </a:r>
            <a:r>
              <a:rPr lang="ja-JP" altLang="en-US" smtClean="0"/>
              <a:t>レベル</a:t>
            </a:r>
            <a:endParaRPr lang="ja-JP" altLang="en-US" smtClean="0"/>
          </a:p>
          <a:p>
            <a:pPr lvl="3"/>
            <a:r>
              <a:rPr lang="ja-JP" altLang="en-US" smtClean="0"/>
              <a:t>第 </a:t>
            </a:r>
            <a:r>
              <a:rPr lang="en-US" altLang="ja-JP" smtClean="0"/>
              <a:t>4 </a:t>
            </a:r>
            <a:r>
              <a:rPr lang="ja-JP" altLang="en-US" smtClean="0"/>
              <a:t>レベル</a:t>
            </a:r>
            <a:endParaRPr lang="ja-JP" altLang="en-US" smtClean="0"/>
          </a:p>
          <a:p>
            <a:pPr lvl="4"/>
            <a:r>
              <a:rPr lang="ja-JP" altLang="en-US" smtClean="0"/>
              <a:t>第 </a:t>
            </a:r>
            <a:r>
              <a:rPr lang="en-US" altLang="ja-JP" smtClean="0"/>
              <a:t>5 </a:t>
            </a:r>
            <a:r>
              <a:rPr lang="ja-JP" altLang="en-US" smtClean="0"/>
              <a:t>レベル</a:t>
            </a:r>
            <a:endParaRPr lang="en-US" dirty="0"/>
          </a:p>
        </p:txBody>
      </p:sp>
      <p:sp>
        <p:nvSpPr>
          <p:cNvPr id="5" name="Text Placeholder 4"/>
          <p:cNvSpPr>
            <a:spLocks noGrp="1"/>
          </p:cNvSpPr>
          <p:nvPr>
            <p:ph type="body" sz="quarter" idx="3"/>
          </p:nvPr>
        </p:nvSpPr>
        <p:spPr>
          <a:xfrm>
            <a:off x="3936385" y="2673905"/>
            <a:ext cx="3305632" cy="1310440"/>
          </a:xfrm>
          <a:prstGeom prst="rect">
            <a:avLst/>
          </a:prstGeom>
        </p:spPr>
        <p:txBody>
          <a:bodyPr anchor="b"/>
          <a:lstStyle>
            <a:lvl1pPr marL="0" indent="0">
              <a:buNone/>
              <a:defRPr sz="2040" b="1"/>
            </a:lvl1pPr>
            <a:lvl2pPr marL="388620" indent="0">
              <a:buNone/>
              <a:defRPr sz="1700" b="1"/>
            </a:lvl2pPr>
            <a:lvl3pPr marL="777240" indent="0">
              <a:buNone/>
              <a:defRPr sz="1530" b="1"/>
            </a:lvl3pPr>
            <a:lvl4pPr marL="1166495" indent="0">
              <a:buNone/>
              <a:defRPr sz="1360" b="1"/>
            </a:lvl4pPr>
            <a:lvl5pPr marL="1555115" indent="0">
              <a:buNone/>
              <a:defRPr sz="1360" b="1"/>
            </a:lvl5pPr>
            <a:lvl6pPr marL="1943735" indent="0">
              <a:buNone/>
              <a:defRPr sz="1360" b="1"/>
            </a:lvl6pPr>
            <a:lvl7pPr marL="2332355" indent="0">
              <a:buNone/>
              <a:defRPr sz="1360" b="1"/>
            </a:lvl7pPr>
            <a:lvl8pPr marL="2721610" indent="0">
              <a:buNone/>
              <a:defRPr sz="1360" b="1"/>
            </a:lvl8pPr>
            <a:lvl9pPr marL="3110230" indent="0">
              <a:buNone/>
              <a:defRPr sz="1360" b="1"/>
            </a:lvl9pPr>
          </a:lstStyle>
          <a:p>
            <a:pPr lvl="0"/>
            <a:r>
              <a:rPr lang="ja-JP" altLang="en-US" smtClean="0"/>
              <a:t>マスター テキストの書式設定</a:t>
            </a:r>
          </a:p>
        </p:txBody>
      </p:sp>
      <p:sp>
        <p:nvSpPr>
          <p:cNvPr id="6" name="Content Placeholder 5"/>
          <p:cNvSpPr>
            <a:spLocks noGrp="1"/>
          </p:cNvSpPr>
          <p:nvPr>
            <p:ph sz="quarter" idx="4"/>
          </p:nvPr>
        </p:nvSpPr>
        <p:spPr>
          <a:xfrm>
            <a:off x="3936385" y="3984345"/>
            <a:ext cx="3305632" cy="5860372"/>
          </a:xfrm>
          <a:prstGeom prst="rect">
            <a:avLst/>
          </a:prstGeom>
        </p:spPr>
        <p:txBody>
          <a:bodyPr/>
          <a:lstStyle/>
          <a:p>
            <a:pPr lvl="0"/>
            <a:r>
              <a:rPr lang="ja-JP" altLang="en-US" smtClean="0"/>
              <a:t>マスター テキストの書式設定</a:t>
            </a:r>
            <a:endParaRPr lang="ja-JP" altLang="en-US" smtClean="0"/>
          </a:p>
          <a:p>
            <a:pPr lvl="1"/>
            <a:r>
              <a:rPr lang="ja-JP" altLang="en-US" smtClean="0"/>
              <a:t>第 </a:t>
            </a:r>
            <a:r>
              <a:rPr lang="en-US" altLang="ja-JP" smtClean="0"/>
              <a:t>2 </a:t>
            </a:r>
            <a:r>
              <a:rPr lang="ja-JP" altLang="en-US" smtClean="0"/>
              <a:t>レベル</a:t>
            </a:r>
            <a:endParaRPr lang="ja-JP" altLang="en-US" smtClean="0"/>
          </a:p>
          <a:p>
            <a:pPr lvl="2"/>
            <a:r>
              <a:rPr lang="ja-JP" altLang="en-US" smtClean="0"/>
              <a:t>第 </a:t>
            </a:r>
            <a:r>
              <a:rPr lang="en-US" altLang="ja-JP" smtClean="0"/>
              <a:t>3 </a:t>
            </a:r>
            <a:r>
              <a:rPr lang="ja-JP" altLang="en-US" smtClean="0"/>
              <a:t>レベル</a:t>
            </a:r>
            <a:endParaRPr lang="ja-JP" altLang="en-US" smtClean="0"/>
          </a:p>
          <a:p>
            <a:pPr lvl="3"/>
            <a:r>
              <a:rPr lang="ja-JP" altLang="en-US" smtClean="0"/>
              <a:t>第 </a:t>
            </a:r>
            <a:r>
              <a:rPr lang="en-US" altLang="ja-JP" smtClean="0"/>
              <a:t>4 </a:t>
            </a:r>
            <a:r>
              <a:rPr lang="ja-JP" altLang="en-US" smtClean="0"/>
              <a:t>レベル</a:t>
            </a:r>
            <a:endParaRPr lang="ja-JP" altLang="en-US" smtClean="0"/>
          </a:p>
          <a:p>
            <a:pPr lvl="4"/>
            <a:r>
              <a:rPr lang="ja-JP" altLang="en-US" smtClean="0"/>
              <a:t>第 </a:t>
            </a:r>
            <a:r>
              <a:rPr lang="en-US" altLang="ja-JP" smtClean="0"/>
              <a:t>5 </a:t>
            </a:r>
            <a:r>
              <a:rPr lang="ja-JP" altLang="en-US" smtClean="0"/>
              <a:t>レベル</a:t>
            </a:r>
            <a:endParaRPr lang="en-US" dirty="0"/>
          </a:p>
        </p:txBody>
      </p:sp>
      <p:sp>
        <p:nvSpPr>
          <p:cNvPr id="7" name="Date Placeholder 3"/>
          <p:cNvSpPr>
            <a:spLocks noGrp="1"/>
          </p:cNvSpPr>
          <p:nvPr>
            <p:ph type="dt" sz="half" idx="10"/>
          </p:nvPr>
        </p:nvSpPr>
        <p:spPr>
          <a:xfrm>
            <a:off x="534988" y="10109200"/>
            <a:ext cx="1749425" cy="581025"/>
          </a:xfrm>
          <a:prstGeom prst="rect">
            <a:avLst/>
          </a:prstGeom>
        </p:spPr>
        <p:txBody>
          <a:bodyPr/>
          <a:lstStyle>
            <a:lvl1pPr>
              <a:defRPr/>
            </a:lvl1pPr>
          </a:lstStyle>
          <a:p>
            <a:pPr>
              <a:defRPr/>
            </a:pPr>
            <a:fld id="{23244564-11C5-49CA-A6C6-0EFA5B9EEF59}" type="datetimeFigureOut">
              <a:rPr lang="en-US">
                <a:solidFill>
                  <a:prstClr val="black">
                    <a:tint val="75000"/>
                  </a:prstClr>
                </a:solidFill>
              </a:rPr>
            </a:fld>
            <a:endParaRPr lang="en-US" dirty="0">
              <a:solidFill>
                <a:prstClr val="black">
                  <a:tint val="75000"/>
                </a:prstClr>
              </a:solidFill>
            </a:endParaRPr>
          </a:p>
        </p:txBody>
      </p:sp>
      <p:sp>
        <p:nvSpPr>
          <p:cNvPr id="8" name="Footer Placeholder 4"/>
          <p:cNvSpPr>
            <a:spLocks noGrp="1"/>
          </p:cNvSpPr>
          <p:nvPr>
            <p:ph type="ftr" sz="quarter" idx="11"/>
          </p:nvPr>
        </p:nvSpPr>
        <p:spPr>
          <a:xfrm>
            <a:off x="2574925" y="10109200"/>
            <a:ext cx="2625725" cy="581025"/>
          </a:xfrm>
          <a:prstGeom prst="rect">
            <a:avLst/>
          </a:prstGeom>
        </p:spPr>
        <p:txBody>
          <a:bodyPr/>
          <a:lstStyle>
            <a:lvl1pPr>
              <a:defRPr/>
            </a:lvl1pPr>
          </a:lstStyle>
          <a:p>
            <a:pPr>
              <a:defRPr/>
            </a:pPr>
            <a:endParaRPr lang="en-US">
              <a:solidFill>
                <a:prstClr val="black">
                  <a:tint val="75000"/>
                </a:prstClr>
              </a:solidFill>
            </a:endParaRPr>
          </a:p>
        </p:txBody>
      </p:sp>
      <p:sp>
        <p:nvSpPr>
          <p:cNvPr id="9" name="Slide Number Placeholder 5"/>
          <p:cNvSpPr>
            <a:spLocks noGrp="1"/>
          </p:cNvSpPr>
          <p:nvPr>
            <p:ph type="sldNum" sz="quarter" idx="12"/>
          </p:nvPr>
        </p:nvSpPr>
        <p:spPr>
          <a:xfrm>
            <a:off x="5491163" y="10109200"/>
            <a:ext cx="1749425" cy="581025"/>
          </a:xfrm>
          <a:prstGeom prst="rect">
            <a:avLst/>
          </a:prstGeom>
        </p:spPr>
        <p:txBody>
          <a:bodyPr/>
          <a:lstStyle>
            <a:lvl1pPr>
              <a:defRPr/>
            </a:lvl1pPr>
          </a:lstStyle>
          <a:p>
            <a:pPr>
              <a:defRPr/>
            </a:pPr>
            <a:fld id="{A10FB411-F8C4-4E71-AA2F-EFB8BA585732}" type="slidenum">
              <a:rPr lang="en-US">
                <a:solidFill>
                  <a:prstClr val="black">
                    <a:tint val="75000"/>
                  </a:prstClr>
                </a:solidFill>
              </a:rPr>
            </a:fld>
            <a:endParaRPr lang="en-US" dirty="0">
              <a:solidFill>
                <a:prstClr val="black">
                  <a:tint val="75000"/>
                </a:prstClr>
              </a:solidFill>
            </a:endParaRPr>
          </a:p>
        </p:txBody>
      </p:sp>
    </p:spTree>
  </p:cSld>
  <p:clrMapOvr>
    <a:masterClrMapping/>
  </p:clrMapOvr>
</p:sldLayout>
</file>

<file path=ppt/slideLayouts/slideLayout6.xml><?xml version="1.0" encoding="utf-8"?>
<p:sldLayout xmlns:a="http://schemas.openxmlformats.org/drawingml/2006/main" xmlns:r="http://schemas.openxmlformats.org/officeDocument/2006/relationships" xmlns:p="http://schemas.openxmlformats.org/presentationml/2006/main" type="titleOnly" preserve="1">
  <p:cSld name="タイトルのみ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Title 1"/>
          <p:cNvSpPr>
            <a:spLocks noGrp="1"/>
          </p:cNvSpPr>
          <p:nvPr>
            <p:ph type="title"/>
          </p:nvPr>
        </p:nvSpPr>
        <p:spPr>
          <a:xfrm>
            <a:off x="534988" y="581025"/>
            <a:ext cx="6705600" cy="2108200"/>
          </a:xfrm>
          <a:prstGeom prst="rect">
            <a:avLst/>
          </a:prstGeom>
        </p:spPr>
        <p:txBody>
          <a:bodyPr/>
          <a:lstStyle/>
          <a:p>
            <a:r>
              <a:rPr lang="ja-JP" altLang="en-US" smtClean="0"/>
              <a:t>マスター タイトルの書式設定</a:t>
            </a:r>
            <a:endParaRPr lang="en-US" dirty="0"/>
          </a:p>
        </p:txBody>
      </p:sp>
      <p:sp>
        <p:nvSpPr>
          <p:cNvPr id="3" name="Date Placeholder 3"/>
          <p:cNvSpPr>
            <a:spLocks noGrp="1"/>
          </p:cNvSpPr>
          <p:nvPr>
            <p:ph type="dt" sz="half" idx="10"/>
          </p:nvPr>
        </p:nvSpPr>
        <p:spPr>
          <a:xfrm>
            <a:off x="534988" y="10109200"/>
            <a:ext cx="1749425" cy="581025"/>
          </a:xfrm>
          <a:prstGeom prst="rect">
            <a:avLst/>
          </a:prstGeom>
        </p:spPr>
        <p:txBody>
          <a:bodyPr/>
          <a:lstStyle>
            <a:lvl1pPr>
              <a:defRPr/>
            </a:lvl1pPr>
          </a:lstStyle>
          <a:p>
            <a:pPr>
              <a:defRPr/>
            </a:pPr>
            <a:fld id="{1E3C5F0A-E814-4F5B-8509-4826EF6EAFAD}" type="datetimeFigureOut">
              <a:rPr lang="en-US">
                <a:solidFill>
                  <a:prstClr val="black">
                    <a:tint val="75000"/>
                  </a:prstClr>
                </a:solidFill>
              </a:rPr>
            </a:fld>
            <a:endParaRPr lang="en-US" dirty="0">
              <a:solidFill>
                <a:prstClr val="black">
                  <a:tint val="75000"/>
                </a:prstClr>
              </a:solidFill>
            </a:endParaRPr>
          </a:p>
        </p:txBody>
      </p:sp>
      <p:sp>
        <p:nvSpPr>
          <p:cNvPr id="4" name="Footer Placeholder 4"/>
          <p:cNvSpPr>
            <a:spLocks noGrp="1"/>
          </p:cNvSpPr>
          <p:nvPr>
            <p:ph type="ftr" sz="quarter" idx="11"/>
          </p:nvPr>
        </p:nvSpPr>
        <p:spPr>
          <a:xfrm>
            <a:off x="2574925" y="10109200"/>
            <a:ext cx="2625725" cy="581025"/>
          </a:xfrm>
          <a:prstGeom prst="rect">
            <a:avLst/>
          </a:prstGeom>
        </p:spPr>
        <p:txBody>
          <a:bodyPr/>
          <a:lstStyle>
            <a:lvl1pPr>
              <a:defRPr/>
            </a:lvl1pPr>
          </a:lstStyle>
          <a:p>
            <a:pPr>
              <a:defRPr/>
            </a:pPr>
            <a:endParaRPr lang="en-US">
              <a:solidFill>
                <a:prstClr val="black">
                  <a:tint val="75000"/>
                </a:prstClr>
              </a:solidFill>
            </a:endParaRPr>
          </a:p>
        </p:txBody>
      </p:sp>
      <p:sp>
        <p:nvSpPr>
          <p:cNvPr id="5" name="Slide Number Placeholder 5"/>
          <p:cNvSpPr>
            <a:spLocks noGrp="1"/>
          </p:cNvSpPr>
          <p:nvPr>
            <p:ph type="sldNum" sz="quarter" idx="12"/>
          </p:nvPr>
        </p:nvSpPr>
        <p:spPr>
          <a:xfrm>
            <a:off x="5491163" y="10109200"/>
            <a:ext cx="1749425" cy="581025"/>
          </a:xfrm>
          <a:prstGeom prst="rect">
            <a:avLst/>
          </a:prstGeom>
        </p:spPr>
        <p:txBody>
          <a:bodyPr/>
          <a:lstStyle>
            <a:lvl1pPr>
              <a:defRPr/>
            </a:lvl1pPr>
          </a:lstStyle>
          <a:p>
            <a:pPr>
              <a:defRPr/>
            </a:pPr>
            <a:fld id="{F8C3135D-753B-4641-9B40-F5C756AB03B8}" type="slidenum">
              <a:rPr lang="en-US">
                <a:solidFill>
                  <a:prstClr val="black">
                    <a:tint val="75000"/>
                  </a:prstClr>
                </a:solidFill>
              </a:rPr>
            </a:fld>
            <a:endParaRPr lang="en-US" dirty="0">
              <a:solidFill>
                <a:prstClr val="black">
                  <a:tint val="75000"/>
                </a:prstClr>
              </a:solidFill>
            </a:endParaRPr>
          </a:p>
        </p:txBody>
      </p:sp>
    </p:spTree>
  </p:cSld>
  <p:clrMapOvr>
    <a:masterClrMapping/>
  </p:clrMapOvr>
</p:sldLayout>
</file>

<file path=ppt/slideLayouts/slideLayout7.xml><?xml version="1.0" encoding="utf-8"?>
<p:sldLayout xmlns:a="http://schemas.openxmlformats.org/drawingml/2006/main" xmlns:r="http://schemas.openxmlformats.org/officeDocument/2006/relationships" xmlns:p="http://schemas.openxmlformats.org/presentationml/2006/main" type="blank" preserve="1">
  <p:cSld name="白紙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Date Placeholder 3"/>
          <p:cNvSpPr>
            <a:spLocks noGrp="1"/>
          </p:cNvSpPr>
          <p:nvPr>
            <p:ph type="dt" sz="half" idx="10"/>
          </p:nvPr>
        </p:nvSpPr>
        <p:spPr>
          <a:xfrm>
            <a:off x="534988" y="10109200"/>
            <a:ext cx="1749425" cy="581025"/>
          </a:xfrm>
          <a:prstGeom prst="rect">
            <a:avLst/>
          </a:prstGeom>
        </p:spPr>
        <p:txBody>
          <a:bodyPr/>
          <a:lstStyle>
            <a:lvl1pPr>
              <a:defRPr/>
            </a:lvl1pPr>
          </a:lstStyle>
          <a:p>
            <a:pPr>
              <a:defRPr/>
            </a:pPr>
            <a:fld id="{6449F838-D727-4C3D-981F-C91357BA9725}" type="datetimeFigureOut">
              <a:rPr lang="en-US">
                <a:solidFill>
                  <a:prstClr val="black">
                    <a:tint val="75000"/>
                  </a:prstClr>
                </a:solidFill>
              </a:rPr>
            </a:fld>
            <a:endParaRPr lang="en-US" dirty="0">
              <a:solidFill>
                <a:prstClr val="black">
                  <a:tint val="75000"/>
                </a:prstClr>
              </a:solidFill>
            </a:endParaRPr>
          </a:p>
        </p:txBody>
      </p:sp>
      <p:sp>
        <p:nvSpPr>
          <p:cNvPr id="3" name="Footer Placeholder 4"/>
          <p:cNvSpPr>
            <a:spLocks noGrp="1"/>
          </p:cNvSpPr>
          <p:nvPr>
            <p:ph type="ftr" sz="quarter" idx="11"/>
          </p:nvPr>
        </p:nvSpPr>
        <p:spPr>
          <a:xfrm>
            <a:off x="2574925" y="10109200"/>
            <a:ext cx="2625725" cy="581025"/>
          </a:xfrm>
          <a:prstGeom prst="rect">
            <a:avLst/>
          </a:prstGeom>
        </p:spPr>
        <p:txBody>
          <a:bodyPr/>
          <a:lstStyle>
            <a:lvl1pPr>
              <a:defRPr/>
            </a:lvl1pPr>
          </a:lstStyle>
          <a:p>
            <a:pPr>
              <a:defRPr/>
            </a:pPr>
            <a:endParaRPr lang="en-US">
              <a:solidFill>
                <a:prstClr val="black">
                  <a:tint val="75000"/>
                </a:prstClr>
              </a:solidFill>
            </a:endParaRPr>
          </a:p>
        </p:txBody>
      </p:sp>
      <p:sp>
        <p:nvSpPr>
          <p:cNvPr id="4" name="Slide Number Placeholder 5"/>
          <p:cNvSpPr>
            <a:spLocks noGrp="1"/>
          </p:cNvSpPr>
          <p:nvPr>
            <p:ph type="sldNum" sz="quarter" idx="12"/>
          </p:nvPr>
        </p:nvSpPr>
        <p:spPr>
          <a:xfrm>
            <a:off x="5491163" y="10109200"/>
            <a:ext cx="1749425" cy="581025"/>
          </a:xfrm>
          <a:prstGeom prst="rect">
            <a:avLst/>
          </a:prstGeom>
        </p:spPr>
        <p:txBody>
          <a:bodyPr/>
          <a:lstStyle>
            <a:lvl1pPr>
              <a:defRPr/>
            </a:lvl1pPr>
          </a:lstStyle>
          <a:p>
            <a:pPr>
              <a:defRPr/>
            </a:pPr>
            <a:fld id="{2E37CFDE-7B0F-4037-894D-A6CABA6358C6}" type="slidenum">
              <a:rPr lang="en-US">
                <a:solidFill>
                  <a:prstClr val="black">
                    <a:tint val="75000"/>
                  </a:prstClr>
                </a:solidFill>
              </a:rPr>
            </a:fld>
            <a:endParaRPr lang="en-US" dirty="0">
              <a:solidFill>
                <a:prstClr val="black">
                  <a:tint val="75000"/>
                </a:prstClr>
              </a:solidFill>
            </a:endParaRPr>
          </a:p>
        </p:txBody>
      </p:sp>
    </p:spTree>
  </p:cSld>
  <p:clrMapOvr>
    <a:masterClrMapping/>
  </p:clrMapOvr>
</p:sldLayout>
</file>

<file path=ppt/slideLayouts/slideLayout8.xml><?xml version="1.0" encoding="utf-8"?>
<p:sldLayout xmlns:a="http://schemas.openxmlformats.org/drawingml/2006/main" xmlns:r="http://schemas.openxmlformats.org/officeDocument/2006/relationships" xmlns:p="http://schemas.openxmlformats.org/presentationml/2006/main" type="objTx" preserve="1">
  <p:cSld name="タイトル付きの&#10;コンテンツ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Title 1"/>
          <p:cNvSpPr>
            <a:spLocks noGrp="1"/>
          </p:cNvSpPr>
          <p:nvPr>
            <p:ph type="title"/>
          </p:nvPr>
        </p:nvSpPr>
        <p:spPr>
          <a:xfrm>
            <a:off x="535584" y="727181"/>
            <a:ext cx="2507825" cy="2545133"/>
          </a:xfrm>
          <a:prstGeom prst="rect">
            <a:avLst/>
          </a:prstGeom>
        </p:spPr>
        <p:txBody>
          <a:bodyPr anchor="b"/>
          <a:lstStyle>
            <a:lvl1pPr>
              <a:defRPr sz="2720"/>
            </a:lvl1pPr>
          </a:lstStyle>
          <a:p>
            <a:r>
              <a:rPr lang="ja-JP" altLang="en-US" smtClean="0"/>
              <a:t>マスター タイトルの書式設定</a:t>
            </a:r>
            <a:endParaRPr lang="en-US" dirty="0"/>
          </a:p>
        </p:txBody>
      </p:sp>
      <p:sp>
        <p:nvSpPr>
          <p:cNvPr id="3" name="Content Placeholder 2"/>
          <p:cNvSpPr>
            <a:spLocks noGrp="1"/>
          </p:cNvSpPr>
          <p:nvPr>
            <p:ph idx="1"/>
          </p:nvPr>
        </p:nvSpPr>
        <p:spPr>
          <a:xfrm>
            <a:off x="3305632" y="1570511"/>
            <a:ext cx="3936385" cy="7751546"/>
          </a:xfrm>
          <a:prstGeom prst="rect">
            <a:avLst/>
          </a:prstGeom>
        </p:spPr>
        <p:txBody>
          <a:bodyPr/>
          <a:lstStyle>
            <a:lvl1pPr>
              <a:defRPr sz="2720"/>
            </a:lvl1pPr>
            <a:lvl2pPr>
              <a:defRPr sz="2380"/>
            </a:lvl2pPr>
            <a:lvl3pPr>
              <a:defRPr sz="2040"/>
            </a:lvl3pPr>
            <a:lvl4pPr>
              <a:defRPr sz="1700"/>
            </a:lvl4pPr>
            <a:lvl5pPr>
              <a:defRPr sz="1700"/>
            </a:lvl5pPr>
            <a:lvl6pPr>
              <a:defRPr sz="1700"/>
            </a:lvl6pPr>
            <a:lvl7pPr>
              <a:defRPr sz="1700"/>
            </a:lvl7pPr>
            <a:lvl8pPr>
              <a:defRPr sz="1700"/>
            </a:lvl8pPr>
            <a:lvl9pPr>
              <a:defRPr sz="1700"/>
            </a:lvl9pPr>
          </a:lstStyle>
          <a:p>
            <a:pPr lvl="0"/>
            <a:r>
              <a:rPr lang="ja-JP" altLang="en-US" smtClean="0"/>
              <a:t>マスター テキストの書式設定</a:t>
            </a:r>
            <a:endParaRPr lang="ja-JP" altLang="en-US" smtClean="0"/>
          </a:p>
          <a:p>
            <a:pPr lvl="1"/>
            <a:r>
              <a:rPr lang="ja-JP" altLang="en-US" smtClean="0"/>
              <a:t>第 </a:t>
            </a:r>
            <a:r>
              <a:rPr lang="en-US" altLang="ja-JP" smtClean="0"/>
              <a:t>2 </a:t>
            </a:r>
            <a:r>
              <a:rPr lang="ja-JP" altLang="en-US" smtClean="0"/>
              <a:t>レベル</a:t>
            </a:r>
            <a:endParaRPr lang="ja-JP" altLang="en-US" smtClean="0"/>
          </a:p>
          <a:p>
            <a:pPr lvl="2"/>
            <a:r>
              <a:rPr lang="ja-JP" altLang="en-US" smtClean="0"/>
              <a:t>第 </a:t>
            </a:r>
            <a:r>
              <a:rPr lang="en-US" altLang="ja-JP" smtClean="0"/>
              <a:t>3 </a:t>
            </a:r>
            <a:r>
              <a:rPr lang="ja-JP" altLang="en-US" smtClean="0"/>
              <a:t>レベル</a:t>
            </a:r>
            <a:endParaRPr lang="ja-JP" altLang="en-US" smtClean="0"/>
          </a:p>
          <a:p>
            <a:pPr lvl="3"/>
            <a:r>
              <a:rPr lang="ja-JP" altLang="en-US" smtClean="0"/>
              <a:t>第 </a:t>
            </a:r>
            <a:r>
              <a:rPr lang="en-US" altLang="ja-JP" smtClean="0"/>
              <a:t>4 </a:t>
            </a:r>
            <a:r>
              <a:rPr lang="ja-JP" altLang="en-US" smtClean="0"/>
              <a:t>レベル</a:t>
            </a:r>
            <a:endParaRPr lang="ja-JP" altLang="en-US" smtClean="0"/>
          </a:p>
          <a:p>
            <a:pPr lvl="4"/>
            <a:r>
              <a:rPr lang="ja-JP" altLang="en-US" smtClean="0"/>
              <a:t>第 </a:t>
            </a:r>
            <a:r>
              <a:rPr lang="en-US" altLang="ja-JP" smtClean="0"/>
              <a:t>5 </a:t>
            </a:r>
            <a:r>
              <a:rPr lang="ja-JP" altLang="en-US" smtClean="0"/>
              <a:t>レベル</a:t>
            </a:r>
            <a:endParaRPr lang="en-US" dirty="0"/>
          </a:p>
        </p:txBody>
      </p:sp>
      <p:sp>
        <p:nvSpPr>
          <p:cNvPr id="4" name="Text Placeholder 3"/>
          <p:cNvSpPr>
            <a:spLocks noGrp="1"/>
          </p:cNvSpPr>
          <p:nvPr>
            <p:ph type="body" sz="half" idx="2"/>
          </p:nvPr>
        </p:nvSpPr>
        <p:spPr>
          <a:xfrm>
            <a:off x="535584" y="3272314"/>
            <a:ext cx="2507825" cy="6062366"/>
          </a:xfrm>
          <a:prstGeom prst="rect">
            <a:avLst/>
          </a:prstGeom>
        </p:spPr>
        <p:txBody>
          <a:bodyPr/>
          <a:lstStyle>
            <a:lvl1pPr marL="0" indent="0">
              <a:buNone/>
              <a:defRPr sz="1360"/>
            </a:lvl1pPr>
            <a:lvl2pPr marL="388620" indent="0">
              <a:buNone/>
              <a:defRPr sz="1190"/>
            </a:lvl2pPr>
            <a:lvl3pPr marL="777240" indent="0">
              <a:buNone/>
              <a:defRPr sz="1020"/>
            </a:lvl3pPr>
            <a:lvl4pPr marL="1166495" indent="0">
              <a:buNone/>
              <a:defRPr sz="850"/>
            </a:lvl4pPr>
            <a:lvl5pPr marL="1555115" indent="0">
              <a:buNone/>
              <a:defRPr sz="850"/>
            </a:lvl5pPr>
            <a:lvl6pPr marL="1943735" indent="0">
              <a:buNone/>
              <a:defRPr sz="850"/>
            </a:lvl6pPr>
            <a:lvl7pPr marL="2332355" indent="0">
              <a:buNone/>
              <a:defRPr sz="850"/>
            </a:lvl7pPr>
            <a:lvl8pPr marL="2721610" indent="0">
              <a:buNone/>
              <a:defRPr sz="850"/>
            </a:lvl8pPr>
            <a:lvl9pPr marL="3110230" indent="0">
              <a:buNone/>
              <a:defRPr sz="850"/>
            </a:lvl9pPr>
          </a:lstStyle>
          <a:p>
            <a:pPr lvl="0"/>
            <a:r>
              <a:rPr lang="ja-JP" altLang="en-US" smtClean="0"/>
              <a:t>マスター テキストの書式設定</a:t>
            </a:r>
          </a:p>
        </p:txBody>
      </p:sp>
      <p:sp>
        <p:nvSpPr>
          <p:cNvPr id="5" name="Date Placeholder 3"/>
          <p:cNvSpPr>
            <a:spLocks noGrp="1"/>
          </p:cNvSpPr>
          <p:nvPr>
            <p:ph type="dt" sz="half" idx="10"/>
          </p:nvPr>
        </p:nvSpPr>
        <p:spPr>
          <a:xfrm>
            <a:off x="534988" y="10109200"/>
            <a:ext cx="1749425" cy="581025"/>
          </a:xfrm>
          <a:prstGeom prst="rect">
            <a:avLst/>
          </a:prstGeom>
        </p:spPr>
        <p:txBody>
          <a:bodyPr/>
          <a:lstStyle>
            <a:lvl1pPr>
              <a:defRPr/>
            </a:lvl1pPr>
          </a:lstStyle>
          <a:p>
            <a:pPr>
              <a:defRPr/>
            </a:pPr>
            <a:fld id="{61578700-CC02-43A7-8D67-617F0C9B34C3}" type="datetimeFigureOut">
              <a:rPr lang="en-US">
                <a:solidFill>
                  <a:prstClr val="black">
                    <a:tint val="75000"/>
                  </a:prstClr>
                </a:solidFill>
              </a:rPr>
            </a:fld>
            <a:endParaRPr lang="en-US" dirty="0">
              <a:solidFill>
                <a:prstClr val="black">
                  <a:tint val="75000"/>
                </a:prstClr>
              </a:solidFill>
            </a:endParaRPr>
          </a:p>
        </p:txBody>
      </p:sp>
      <p:sp>
        <p:nvSpPr>
          <p:cNvPr id="6" name="Footer Placeholder 4"/>
          <p:cNvSpPr>
            <a:spLocks noGrp="1"/>
          </p:cNvSpPr>
          <p:nvPr>
            <p:ph type="ftr" sz="quarter" idx="11"/>
          </p:nvPr>
        </p:nvSpPr>
        <p:spPr>
          <a:xfrm>
            <a:off x="2574925" y="10109200"/>
            <a:ext cx="2625725" cy="581025"/>
          </a:xfrm>
          <a:prstGeom prst="rect">
            <a:avLst/>
          </a:prstGeom>
        </p:spPr>
        <p:txBody>
          <a:bodyPr/>
          <a:lstStyle>
            <a:lvl1pPr>
              <a:defRPr/>
            </a:lvl1pPr>
          </a:lstStyle>
          <a:p>
            <a:pPr>
              <a:defRPr/>
            </a:pPr>
            <a:endParaRPr lang="en-US">
              <a:solidFill>
                <a:prstClr val="black">
                  <a:tint val="75000"/>
                </a:prstClr>
              </a:solidFill>
            </a:endParaRPr>
          </a:p>
        </p:txBody>
      </p:sp>
      <p:sp>
        <p:nvSpPr>
          <p:cNvPr id="7" name="Slide Number Placeholder 5"/>
          <p:cNvSpPr>
            <a:spLocks noGrp="1"/>
          </p:cNvSpPr>
          <p:nvPr>
            <p:ph type="sldNum" sz="quarter" idx="12"/>
          </p:nvPr>
        </p:nvSpPr>
        <p:spPr>
          <a:xfrm>
            <a:off x="5491163" y="10109200"/>
            <a:ext cx="1749425" cy="581025"/>
          </a:xfrm>
          <a:prstGeom prst="rect">
            <a:avLst/>
          </a:prstGeom>
        </p:spPr>
        <p:txBody>
          <a:bodyPr/>
          <a:lstStyle>
            <a:lvl1pPr>
              <a:defRPr/>
            </a:lvl1pPr>
          </a:lstStyle>
          <a:p>
            <a:pPr>
              <a:defRPr/>
            </a:pPr>
            <a:fld id="{717CBD56-090A-4AA6-BB18-0A87B6BE4240}" type="slidenum">
              <a:rPr lang="en-US">
                <a:solidFill>
                  <a:prstClr val="black">
                    <a:tint val="75000"/>
                  </a:prstClr>
                </a:solidFill>
              </a:rPr>
            </a:fld>
            <a:endParaRPr lang="en-US" dirty="0">
              <a:solidFill>
                <a:prstClr val="black">
                  <a:tint val="75000"/>
                </a:prstClr>
              </a:solidFill>
            </a:endParaRPr>
          </a:p>
        </p:txBody>
      </p:sp>
    </p:spTree>
  </p:cSld>
  <p:clrMapOvr>
    <a:masterClrMapping/>
  </p:clrMapOvr>
</p:sldLayout>
</file>

<file path=ppt/slideLayouts/slideLayout9.xml><?xml version="1.0" encoding="utf-8"?>
<p:sldLayout xmlns:a="http://schemas.openxmlformats.org/drawingml/2006/main" xmlns:r="http://schemas.openxmlformats.org/officeDocument/2006/relationships" xmlns:p="http://schemas.openxmlformats.org/presentationml/2006/main" type="picTx" preserve="1">
  <p:cSld name="タイトル付きの図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Title 1"/>
          <p:cNvSpPr>
            <a:spLocks noGrp="1"/>
          </p:cNvSpPr>
          <p:nvPr>
            <p:ph type="title"/>
          </p:nvPr>
        </p:nvSpPr>
        <p:spPr>
          <a:xfrm>
            <a:off x="535584" y="727181"/>
            <a:ext cx="2507825" cy="2545133"/>
          </a:xfrm>
          <a:prstGeom prst="rect">
            <a:avLst/>
          </a:prstGeom>
        </p:spPr>
        <p:txBody>
          <a:bodyPr anchor="b"/>
          <a:lstStyle>
            <a:lvl1pPr>
              <a:defRPr sz="2720"/>
            </a:lvl1pPr>
          </a:lstStyle>
          <a:p>
            <a:r>
              <a:rPr lang="ja-JP" altLang="en-US" smtClean="0"/>
              <a:t>マスター タイトルの書式設定</a:t>
            </a:r>
            <a:endParaRPr lang="en-US" dirty="0"/>
          </a:p>
        </p:txBody>
      </p:sp>
      <p:sp>
        <p:nvSpPr>
          <p:cNvPr id="3" name="Picture Placeholder 2"/>
          <p:cNvSpPr>
            <a:spLocks noGrp="1" noChangeAspect="1"/>
          </p:cNvSpPr>
          <p:nvPr>
            <p:ph type="pic" idx="1" hasCustomPrompt="1"/>
          </p:nvPr>
        </p:nvSpPr>
        <p:spPr>
          <a:xfrm>
            <a:off x="3305632" y="1570511"/>
            <a:ext cx="3936385" cy="7751546"/>
          </a:xfrm>
          <a:prstGeom prst="rect">
            <a:avLst/>
          </a:prstGeom>
        </p:spPr>
        <p:txBody>
          <a:bodyPr anchor="t"/>
          <a:lstStyle>
            <a:lvl1pPr marL="0" indent="0">
              <a:buNone/>
              <a:defRPr sz="2720"/>
            </a:lvl1pPr>
            <a:lvl2pPr marL="388620" indent="0">
              <a:buNone/>
              <a:defRPr sz="2380"/>
            </a:lvl2pPr>
            <a:lvl3pPr marL="777240" indent="0">
              <a:buNone/>
              <a:defRPr sz="2040"/>
            </a:lvl3pPr>
            <a:lvl4pPr marL="1166495" indent="0">
              <a:buNone/>
              <a:defRPr sz="1700"/>
            </a:lvl4pPr>
            <a:lvl5pPr marL="1555115" indent="0">
              <a:buNone/>
              <a:defRPr sz="1700"/>
            </a:lvl5pPr>
            <a:lvl6pPr marL="1943735" indent="0">
              <a:buNone/>
              <a:defRPr sz="1700"/>
            </a:lvl6pPr>
            <a:lvl7pPr marL="2332355" indent="0">
              <a:buNone/>
              <a:defRPr sz="1700"/>
            </a:lvl7pPr>
            <a:lvl8pPr marL="2721610" indent="0">
              <a:buNone/>
              <a:defRPr sz="1700"/>
            </a:lvl8pPr>
            <a:lvl9pPr marL="3110230" indent="0">
              <a:buNone/>
              <a:defRPr sz="1700"/>
            </a:lvl9pPr>
          </a:lstStyle>
          <a:p>
            <a:pPr lvl="0"/>
            <a:r>
              <a:rPr lang="ja-JP" altLang="en-US" noProof="0" smtClean="0"/>
              <a:t>図を追加</a:t>
            </a:r>
            <a:endParaRPr lang="en-US" noProof="0" dirty="0"/>
          </a:p>
        </p:txBody>
      </p:sp>
      <p:sp>
        <p:nvSpPr>
          <p:cNvPr id="4" name="Text Placeholder 3"/>
          <p:cNvSpPr>
            <a:spLocks noGrp="1"/>
          </p:cNvSpPr>
          <p:nvPr>
            <p:ph type="body" sz="half" idx="2"/>
          </p:nvPr>
        </p:nvSpPr>
        <p:spPr>
          <a:xfrm>
            <a:off x="535584" y="3272314"/>
            <a:ext cx="2507825" cy="6062366"/>
          </a:xfrm>
          <a:prstGeom prst="rect">
            <a:avLst/>
          </a:prstGeom>
        </p:spPr>
        <p:txBody>
          <a:bodyPr/>
          <a:lstStyle>
            <a:lvl1pPr marL="0" indent="0">
              <a:buNone/>
              <a:defRPr sz="1360"/>
            </a:lvl1pPr>
            <a:lvl2pPr marL="388620" indent="0">
              <a:buNone/>
              <a:defRPr sz="1190"/>
            </a:lvl2pPr>
            <a:lvl3pPr marL="777240" indent="0">
              <a:buNone/>
              <a:defRPr sz="1020"/>
            </a:lvl3pPr>
            <a:lvl4pPr marL="1166495" indent="0">
              <a:buNone/>
              <a:defRPr sz="850"/>
            </a:lvl4pPr>
            <a:lvl5pPr marL="1555115" indent="0">
              <a:buNone/>
              <a:defRPr sz="850"/>
            </a:lvl5pPr>
            <a:lvl6pPr marL="1943735" indent="0">
              <a:buNone/>
              <a:defRPr sz="850"/>
            </a:lvl6pPr>
            <a:lvl7pPr marL="2332355" indent="0">
              <a:buNone/>
              <a:defRPr sz="850"/>
            </a:lvl7pPr>
            <a:lvl8pPr marL="2721610" indent="0">
              <a:buNone/>
              <a:defRPr sz="850"/>
            </a:lvl8pPr>
            <a:lvl9pPr marL="3110230" indent="0">
              <a:buNone/>
              <a:defRPr sz="850"/>
            </a:lvl9pPr>
          </a:lstStyle>
          <a:p>
            <a:pPr lvl="0"/>
            <a:r>
              <a:rPr lang="ja-JP" altLang="en-US" smtClean="0"/>
              <a:t>マスター テキストの書式設定</a:t>
            </a:r>
          </a:p>
        </p:txBody>
      </p:sp>
      <p:sp>
        <p:nvSpPr>
          <p:cNvPr id="5" name="Date Placeholder 3"/>
          <p:cNvSpPr>
            <a:spLocks noGrp="1"/>
          </p:cNvSpPr>
          <p:nvPr>
            <p:ph type="dt" sz="half" idx="10"/>
          </p:nvPr>
        </p:nvSpPr>
        <p:spPr>
          <a:xfrm>
            <a:off x="534988" y="10109200"/>
            <a:ext cx="1749425" cy="581025"/>
          </a:xfrm>
          <a:prstGeom prst="rect">
            <a:avLst/>
          </a:prstGeom>
        </p:spPr>
        <p:txBody>
          <a:bodyPr/>
          <a:lstStyle>
            <a:lvl1pPr>
              <a:defRPr/>
            </a:lvl1pPr>
          </a:lstStyle>
          <a:p>
            <a:pPr>
              <a:defRPr/>
            </a:pPr>
            <a:fld id="{D7CF08AA-2110-42CD-8773-E3A4EF59A3C2}" type="datetimeFigureOut">
              <a:rPr lang="en-US">
                <a:solidFill>
                  <a:prstClr val="black">
                    <a:tint val="75000"/>
                  </a:prstClr>
                </a:solidFill>
              </a:rPr>
            </a:fld>
            <a:endParaRPr lang="en-US" dirty="0">
              <a:solidFill>
                <a:prstClr val="black">
                  <a:tint val="75000"/>
                </a:prstClr>
              </a:solidFill>
            </a:endParaRPr>
          </a:p>
        </p:txBody>
      </p:sp>
      <p:sp>
        <p:nvSpPr>
          <p:cNvPr id="6" name="Footer Placeholder 4"/>
          <p:cNvSpPr>
            <a:spLocks noGrp="1"/>
          </p:cNvSpPr>
          <p:nvPr>
            <p:ph type="ftr" sz="quarter" idx="11"/>
          </p:nvPr>
        </p:nvSpPr>
        <p:spPr>
          <a:xfrm>
            <a:off x="2574925" y="10109200"/>
            <a:ext cx="2625725" cy="581025"/>
          </a:xfrm>
          <a:prstGeom prst="rect">
            <a:avLst/>
          </a:prstGeom>
        </p:spPr>
        <p:txBody>
          <a:bodyPr/>
          <a:lstStyle>
            <a:lvl1pPr>
              <a:defRPr/>
            </a:lvl1pPr>
          </a:lstStyle>
          <a:p>
            <a:pPr>
              <a:defRPr/>
            </a:pPr>
            <a:endParaRPr lang="en-US">
              <a:solidFill>
                <a:prstClr val="black">
                  <a:tint val="75000"/>
                </a:prstClr>
              </a:solidFill>
            </a:endParaRPr>
          </a:p>
        </p:txBody>
      </p:sp>
      <p:sp>
        <p:nvSpPr>
          <p:cNvPr id="7" name="Slide Number Placeholder 5"/>
          <p:cNvSpPr>
            <a:spLocks noGrp="1"/>
          </p:cNvSpPr>
          <p:nvPr>
            <p:ph type="sldNum" sz="quarter" idx="12"/>
          </p:nvPr>
        </p:nvSpPr>
        <p:spPr>
          <a:xfrm>
            <a:off x="5491163" y="10109200"/>
            <a:ext cx="1749425" cy="581025"/>
          </a:xfrm>
          <a:prstGeom prst="rect">
            <a:avLst/>
          </a:prstGeom>
        </p:spPr>
        <p:txBody>
          <a:bodyPr/>
          <a:lstStyle>
            <a:lvl1pPr>
              <a:defRPr/>
            </a:lvl1pPr>
          </a:lstStyle>
          <a:p>
            <a:pPr>
              <a:defRPr/>
            </a:pPr>
            <a:fld id="{5D69A334-02AD-4810-8742-6DB93C5EA25A}" type="slidenum">
              <a:rPr lang="en-US">
                <a:solidFill>
                  <a:prstClr val="black">
                    <a:tint val="75000"/>
                  </a:prstClr>
                </a:solidFill>
              </a:rPr>
            </a:fld>
            <a:endParaRPr lang="en-US" dirty="0">
              <a:solidFill>
                <a:prstClr val="black">
                  <a:tint val="75000"/>
                </a:prstClr>
              </a:solidFill>
            </a:endParaRPr>
          </a:p>
        </p:txBody>
      </p:sp>
    </p:spTree>
  </p:cSld>
  <p:clrMapOvr>
    <a:masterClrMapping/>
  </p:clrMapOvr>
</p:sldLayout>
</file>

<file path=ppt/slideMasters/_rels/slideMaster1.xml.rels><?xml version="1.0" encoding="UTF-8" standalone="yes"?>
<Relationships xmlns="http://schemas.openxmlformats.org/package/2006/relationships"><Relationship Id="rId9" Type="http://schemas.openxmlformats.org/officeDocument/2006/relationships/slideLayout" Target="../slideLayouts/slideLayout9.xml"/><Relationship Id="rId8" Type="http://schemas.openxmlformats.org/officeDocument/2006/relationships/slideLayout" Target="../slideLayouts/slideLayout8.xml"/><Relationship Id="rId7" Type="http://schemas.openxmlformats.org/officeDocument/2006/relationships/slideLayout" Target="../slideLayouts/slideLayout7.xml"/><Relationship Id="rId6" Type="http://schemas.openxmlformats.org/officeDocument/2006/relationships/slideLayout" Target="../slideLayouts/slideLayout6.xml"/><Relationship Id="rId5" Type="http://schemas.openxmlformats.org/officeDocument/2006/relationships/slideLayout" Target="../slideLayouts/slideLayout5.xml"/><Relationship Id="rId4" Type="http://schemas.openxmlformats.org/officeDocument/2006/relationships/slideLayout" Target="../slideLayouts/slideLayout4.xml"/><Relationship Id="rId3" Type="http://schemas.openxmlformats.org/officeDocument/2006/relationships/slideLayout" Target="../slideLayouts/slideLayout3.xml"/><Relationship Id="rId2" Type="http://schemas.openxmlformats.org/officeDocument/2006/relationships/slideLayout" Target="../slideLayouts/slideLayout2.xml"/><Relationship Id="rId13" Type="http://schemas.openxmlformats.org/officeDocument/2006/relationships/theme" Target="../theme/theme1.xml"/><Relationship Id="rId12" Type="http://schemas.openxmlformats.org/officeDocument/2006/relationships/slideLayout" Target="../slideLayouts/slideLayout12.xml"/><Relationship Id="rId11" Type="http://schemas.openxmlformats.org/officeDocument/2006/relationships/slideLayout" Target="../slideLayouts/slideLayout11.xml"/><Relationship Id="rId10" Type="http://schemas.openxmlformats.org/officeDocument/2006/relationships/slideLayout" Target="../slideLayouts/slideLayout10.xml"/><Relationship Id="rId1" Type="http://schemas.openxmlformats.org/officeDocument/2006/relationships/slideLayout" Target="../slideLayouts/slideLayout1.xml"/></Relationships>
</file>

<file path=ppt/slideMasters/slideMaster1.xml><?xml version="1.0" encoding="utf-8"?>
<p:sldMaster xmlns:a="http://schemas.openxmlformats.org/drawingml/2006/main" xmlns:r="http://schemas.openxmlformats.org/officeDocument/2006/relationships" xmlns:p="http://schemas.openxmlformats.org/presentationml/2006/main">
  <p:cSld>
    <p:bg>
      <p:bgRef idx="1001">
        <a:schemeClr val="bg1"/>
      </p:bgRef>
    </p:bg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</p:spTree>
  </p:cSld>
  <p:clrMap bg1="lt1" tx1="dk1" bg2="lt2" tx2="dk2" accent1="accent1" accent2="accent2" accent3="accent3" accent4="accent4" accent5="accent5" accent6="accent6" hlink="hlink" folHlink="folHlink"/>
  <p:sldLayoutIdLst>
    <p:sldLayoutId id="2147483649" r:id="rId1"/>
    <p:sldLayoutId id="2147483650" r:id="rId2"/>
    <p:sldLayoutId id="2147483651" r:id="rId3"/>
    <p:sldLayoutId id="2147483652" r:id="rId4"/>
    <p:sldLayoutId id="2147483653" r:id="rId5"/>
    <p:sldLayoutId id="2147483654" r:id="rId6"/>
    <p:sldLayoutId id="2147483655" r:id="rId7"/>
    <p:sldLayoutId id="2147483656" r:id="rId8"/>
    <p:sldLayoutId id="2147483657" r:id="rId9"/>
    <p:sldLayoutId id="2147483658" r:id="rId10"/>
    <p:sldLayoutId id="2147483659" r:id="rId11"/>
    <p:sldLayoutId id="2147483660" r:id="rId12"/>
  </p:sldLayoutIdLst>
  <p:txStyles>
    <p:titleStyle>
      <a:lvl1pPr algn="l" defTabSz="775970" rtl="0" fontAlgn="base">
        <a:lnSpc>
          <a:spcPct val="90000"/>
        </a:lnSpc>
        <a:spcBef>
          <a:spcPct val="0"/>
        </a:spcBef>
        <a:spcAft>
          <a:spcPct val="0"/>
        </a:spcAft>
        <a:defRPr kumimoji="1" sz="3700" kern="1200">
          <a:solidFill>
            <a:schemeClr val="tx1"/>
          </a:solidFill>
          <a:latin typeface="+mj-lt"/>
          <a:ea typeface="+mj-ea"/>
          <a:cs typeface="+mj-cs"/>
        </a:defRPr>
      </a:lvl1pPr>
      <a:lvl2pPr algn="l" defTabSz="775970" rtl="0" fontAlgn="base">
        <a:lnSpc>
          <a:spcPct val="90000"/>
        </a:lnSpc>
        <a:spcBef>
          <a:spcPct val="0"/>
        </a:spcBef>
        <a:spcAft>
          <a:spcPct val="0"/>
        </a:spcAft>
        <a:defRPr kumimoji="1" sz="3700">
          <a:solidFill>
            <a:schemeClr val="tx1"/>
          </a:solidFill>
          <a:latin typeface="Calibri Light"/>
          <a:ea typeface="ＭＳ Ｐゴシック" pitchFamily="50" charset="-128"/>
        </a:defRPr>
      </a:lvl2pPr>
      <a:lvl3pPr algn="l" defTabSz="775970" rtl="0" fontAlgn="base">
        <a:lnSpc>
          <a:spcPct val="90000"/>
        </a:lnSpc>
        <a:spcBef>
          <a:spcPct val="0"/>
        </a:spcBef>
        <a:spcAft>
          <a:spcPct val="0"/>
        </a:spcAft>
        <a:defRPr kumimoji="1" sz="3700">
          <a:solidFill>
            <a:schemeClr val="tx1"/>
          </a:solidFill>
          <a:latin typeface="Calibri Light"/>
          <a:ea typeface="ＭＳ Ｐゴシック" pitchFamily="50" charset="-128"/>
        </a:defRPr>
      </a:lvl3pPr>
      <a:lvl4pPr algn="l" defTabSz="775970" rtl="0" fontAlgn="base">
        <a:lnSpc>
          <a:spcPct val="90000"/>
        </a:lnSpc>
        <a:spcBef>
          <a:spcPct val="0"/>
        </a:spcBef>
        <a:spcAft>
          <a:spcPct val="0"/>
        </a:spcAft>
        <a:defRPr kumimoji="1" sz="3700">
          <a:solidFill>
            <a:schemeClr val="tx1"/>
          </a:solidFill>
          <a:latin typeface="Calibri Light"/>
          <a:ea typeface="ＭＳ Ｐゴシック" pitchFamily="50" charset="-128"/>
        </a:defRPr>
      </a:lvl4pPr>
      <a:lvl5pPr algn="l" defTabSz="775970" rtl="0" fontAlgn="base">
        <a:lnSpc>
          <a:spcPct val="90000"/>
        </a:lnSpc>
        <a:spcBef>
          <a:spcPct val="0"/>
        </a:spcBef>
        <a:spcAft>
          <a:spcPct val="0"/>
        </a:spcAft>
        <a:defRPr kumimoji="1" sz="3700">
          <a:solidFill>
            <a:schemeClr val="tx1"/>
          </a:solidFill>
          <a:latin typeface="Calibri Light"/>
          <a:ea typeface="ＭＳ Ｐゴシック" pitchFamily="50" charset="-128"/>
        </a:defRPr>
      </a:lvl5pPr>
      <a:lvl6pPr marL="457200" algn="l" defTabSz="775970" rtl="0" fontAlgn="base">
        <a:lnSpc>
          <a:spcPct val="90000"/>
        </a:lnSpc>
        <a:spcBef>
          <a:spcPct val="0"/>
        </a:spcBef>
        <a:spcAft>
          <a:spcPct val="0"/>
        </a:spcAft>
        <a:defRPr kumimoji="1" sz="3700">
          <a:solidFill>
            <a:schemeClr val="tx1"/>
          </a:solidFill>
          <a:latin typeface="Calibri Light"/>
          <a:ea typeface="ＭＳ Ｐゴシック" pitchFamily="50" charset="-128"/>
        </a:defRPr>
      </a:lvl6pPr>
      <a:lvl7pPr marL="914400" algn="l" defTabSz="775970" rtl="0" fontAlgn="base">
        <a:lnSpc>
          <a:spcPct val="90000"/>
        </a:lnSpc>
        <a:spcBef>
          <a:spcPct val="0"/>
        </a:spcBef>
        <a:spcAft>
          <a:spcPct val="0"/>
        </a:spcAft>
        <a:defRPr kumimoji="1" sz="3700">
          <a:solidFill>
            <a:schemeClr val="tx1"/>
          </a:solidFill>
          <a:latin typeface="Calibri Light"/>
          <a:ea typeface="ＭＳ Ｐゴシック" pitchFamily="50" charset="-128"/>
        </a:defRPr>
      </a:lvl7pPr>
      <a:lvl8pPr marL="1371600" algn="l" defTabSz="775970" rtl="0" fontAlgn="base">
        <a:lnSpc>
          <a:spcPct val="90000"/>
        </a:lnSpc>
        <a:spcBef>
          <a:spcPct val="0"/>
        </a:spcBef>
        <a:spcAft>
          <a:spcPct val="0"/>
        </a:spcAft>
        <a:defRPr kumimoji="1" sz="3700">
          <a:solidFill>
            <a:schemeClr val="tx1"/>
          </a:solidFill>
          <a:latin typeface="Calibri Light"/>
          <a:ea typeface="ＭＳ Ｐゴシック" pitchFamily="50" charset="-128"/>
        </a:defRPr>
      </a:lvl8pPr>
      <a:lvl9pPr marL="1828800" algn="l" defTabSz="775970" rtl="0" fontAlgn="base">
        <a:lnSpc>
          <a:spcPct val="90000"/>
        </a:lnSpc>
        <a:spcBef>
          <a:spcPct val="0"/>
        </a:spcBef>
        <a:spcAft>
          <a:spcPct val="0"/>
        </a:spcAft>
        <a:defRPr kumimoji="1" sz="3700">
          <a:solidFill>
            <a:schemeClr val="tx1"/>
          </a:solidFill>
          <a:latin typeface="Calibri Light"/>
          <a:ea typeface="ＭＳ Ｐゴシック" pitchFamily="50" charset="-128"/>
        </a:defRPr>
      </a:lvl9pPr>
    </p:titleStyle>
    <p:bodyStyle>
      <a:lvl1pPr marL="193675" indent="-193675" algn="l" defTabSz="775970" rtl="0" fontAlgn="base">
        <a:lnSpc>
          <a:spcPct val="90000"/>
        </a:lnSpc>
        <a:spcBef>
          <a:spcPts val="850"/>
        </a:spcBef>
        <a:spcAft>
          <a:spcPct val="0"/>
        </a:spcAft>
        <a:buFont typeface="Arial" pitchFamily="34" charset="0"/>
        <a:buChar char="•"/>
        <a:defRPr kumimoji="1" sz="2300" kern="1200">
          <a:solidFill>
            <a:schemeClr val="tx1"/>
          </a:solidFill>
          <a:latin typeface="+mn-lt"/>
          <a:ea typeface="+mn-ea"/>
          <a:cs typeface="+mn-cs"/>
        </a:defRPr>
      </a:lvl1pPr>
      <a:lvl2pPr marL="582930" indent="-193675" algn="l" defTabSz="775970" rtl="0" fontAlgn="base">
        <a:lnSpc>
          <a:spcPct val="90000"/>
        </a:lnSpc>
        <a:spcBef>
          <a:spcPts val="425"/>
        </a:spcBef>
        <a:spcAft>
          <a:spcPct val="0"/>
        </a:spcAft>
        <a:buFont typeface="Arial" pitchFamily="34" charset="0"/>
        <a:buChar char="•"/>
        <a:defRPr kumimoji="1" sz="2000" kern="1200">
          <a:solidFill>
            <a:schemeClr val="tx1"/>
          </a:solidFill>
          <a:latin typeface="+mn-lt"/>
          <a:ea typeface="+mn-ea"/>
          <a:cs typeface="+mn-cs"/>
        </a:defRPr>
      </a:lvl2pPr>
      <a:lvl3pPr marL="971550" indent="-193675" algn="l" defTabSz="775970" rtl="0" fontAlgn="base">
        <a:lnSpc>
          <a:spcPct val="90000"/>
        </a:lnSpc>
        <a:spcBef>
          <a:spcPts val="425"/>
        </a:spcBef>
        <a:spcAft>
          <a:spcPct val="0"/>
        </a:spcAft>
        <a:buFont typeface="Arial" pitchFamily="34" charset="0"/>
        <a:buChar char="•"/>
        <a:defRPr kumimoji="1" sz="1700" kern="1200">
          <a:solidFill>
            <a:schemeClr val="tx1"/>
          </a:solidFill>
          <a:latin typeface="+mn-lt"/>
          <a:ea typeface="+mn-ea"/>
          <a:cs typeface="+mn-cs"/>
        </a:defRPr>
      </a:lvl3pPr>
      <a:lvl4pPr marL="1360805" indent="-193675" algn="l" defTabSz="775970" rtl="0" fontAlgn="base">
        <a:lnSpc>
          <a:spcPct val="90000"/>
        </a:lnSpc>
        <a:spcBef>
          <a:spcPts val="425"/>
        </a:spcBef>
        <a:spcAft>
          <a:spcPct val="0"/>
        </a:spcAft>
        <a:buFont typeface="Arial" pitchFamily="34" charset="0"/>
        <a:buChar char="•"/>
        <a:defRPr kumimoji="1" sz="1500" kern="1200">
          <a:solidFill>
            <a:schemeClr val="tx1"/>
          </a:solidFill>
          <a:latin typeface="+mn-lt"/>
          <a:ea typeface="+mn-ea"/>
          <a:cs typeface="+mn-cs"/>
        </a:defRPr>
      </a:lvl4pPr>
      <a:lvl5pPr marL="1748155" indent="-193675" algn="l" defTabSz="775970" rtl="0" fontAlgn="base">
        <a:lnSpc>
          <a:spcPct val="90000"/>
        </a:lnSpc>
        <a:spcBef>
          <a:spcPts val="425"/>
        </a:spcBef>
        <a:spcAft>
          <a:spcPct val="0"/>
        </a:spcAft>
        <a:buFont typeface="Arial" pitchFamily="34" charset="0"/>
        <a:buChar char="•"/>
        <a:defRPr kumimoji="1" sz="1500" kern="1200">
          <a:solidFill>
            <a:schemeClr val="tx1"/>
          </a:solidFill>
          <a:latin typeface="+mn-lt"/>
          <a:ea typeface="+mn-ea"/>
          <a:cs typeface="+mn-cs"/>
        </a:defRPr>
      </a:lvl5pPr>
      <a:lvl6pPr marL="2138045" indent="-194310" algn="l" defTabSz="777240" rtl="0" eaLnBrk="1" latinLnBrk="0" hangingPunct="1">
        <a:lnSpc>
          <a:spcPct val="90000"/>
        </a:lnSpc>
        <a:spcBef>
          <a:spcPts val="425"/>
        </a:spcBef>
        <a:buFont typeface="Arial" pitchFamily="34" charset="0"/>
        <a:buChar char="•"/>
        <a:defRPr kumimoji="1" sz="1530" kern="1200">
          <a:solidFill>
            <a:schemeClr val="tx1"/>
          </a:solidFill>
          <a:latin typeface="+mn-lt"/>
          <a:ea typeface="+mn-ea"/>
          <a:cs typeface="+mn-cs"/>
        </a:defRPr>
      </a:lvl6pPr>
      <a:lvl7pPr marL="2526665" indent="-194310" algn="l" defTabSz="777240" rtl="0" eaLnBrk="1" latinLnBrk="0" hangingPunct="1">
        <a:lnSpc>
          <a:spcPct val="90000"/>
        </a:lnSpc>
        <a:spcBef>
          <a:spcPts val="425"/>
        </a:spcBef>
        <a:buFont typeface="Arial" pitchFamily="34" charset="0"/>
        <a:buChar char="•"/>
        <a:defRPr kumimoji="1" sz="1530" kern="1200">
          <a:solidFill>
            <a:schemeClr val="tx1"/>
          </a:solidFill>
          <a:latin typeface="+mn-lt"/>
          <a:ea typeface="+mn-ea"/>
          <a:cs typeface="+mn-cs"/>
        </a:defRPr>
      </a:lvl7pPr>
      <a:lvl8pPr marL="2915920" indent="-194310" algn="l" defTabSz="777240" rtl="0" eaLnBrk="1" latinLnBrk="0" hangingPunct="1">
        <a:lnSpc>
          <a:spcPct val="90000"/>
        </a:lnSpc>
        <a:spcBef>
          <a:spcPts val="425"/>
        </a:spcBef>
        <a:buFont typeface="Arial" pitchFamily="34" charset="0"/>
        <a:buChar char="•"/>
        <a:defRPr kumimoji="1" sz="1530" kern="1200">
          <a:solidFill>
            <a:schemeClr val="tx1"/>
          </a:solidFill>
          <a:latin typeface="+mn-lt"/>
          <a:ea typeface="+mn-ea"/>
          <a:cs typeface="+mn-cs"/>
        </a:defRPr>
      </a:lvl8pPr>
      <a:lvl9pPr marL="3304540" indent="-194310" algn="l" defTabSz="777240" rtl="0" eaLnBrk="1" latinLnBrk="0" hangingPunct="1">
        <a:lnSpc>
          <a:spcPct val="90000"/>
        </a:lnSpc>
        <a:spcBef>
          <a:spcPts val="425"/>
        </a:spcBef>
        <a:buFont typeface="Arial" pitchFamily="34" charset="0"/>
        <a:buChar char="•"/>
        <a:defRPr kumimoji="1" sz="1530" kern="1200">
          <a:solidFill>
            <a:schemeClr val="tx1"/>
          </a:solidFill>
          <a:latin typeface="+mn-lt"/>
          <a:ea typeface="+mn-ea"/>
          <a:cs typeface="+mn-cs"/>
        </a:defRPr>
      </a:lvl9pPr>
    </p:bodyStyle>
    <p:otherStyle>
      <a:defPPr>
        <a:defRPr lang="en-US"/>
      </a:defPPr>
      <a:lvl1pPr marL="0" algn="l" defTabSz="777240" rtl="0" eaLnBrk="1" latinLnBrk="0" hangingPunct="1">
        <a:defRPr kumimoji="1" sz="1530" kern="1200">
          <a:solidFill>
            <a:schemeClr val="tx1"/>
          </a:solidFill>
          <a:latin typeface="+mn-lt"/>
          <a:ea typeface="+mn-ea"/>
          <a:cs typeface="+mn-cs"/>
        </a:defRPr>
      </a:lvl1pPr>
      <a:lvl2pPr marL="388620" algn="l" defTabSz="777240" rtl="0" eaLnBrk="1" latinLnBrk="0" hangingPunct="1">
        <a:defRPr kumimoji="1" sz="1530" kern="1200">
          <a:solidFill>
            <a:schemeClr val="tx1"/>
          </a:solidFill>
          <a:latin typeface="+mn-lt"/>
          <a:ea typeface="+mn-ea"/>
          <a:cs typeface="+mn-cs"/>
        </a:defRPr>
      </a:lvl2pPr>
      <a:lvl3pPr marL="777240" algn="l" defTabSz="777240" rtl="0" eaLnBrk="1" latinLnBrk="0" hangingPunct="1">
        <a:defRPr kumimoji="1" sz="1530" kern="1200">
          <a:solidFill>
            <a:schemeClr val="tx1"/>
          </a:solidFill>
          <a:latin typeface="+mn-lt"/>
          <a:ea typeface="+mn-ea"/>
          <a:cs typeface="+mn-cs"/>
        </a:defRPr>
      </a:lvl3pPr>
      <a:lvl4pPr marL="1166495" algn="l" defTabSz="777240" rtl="0" eaLnBrk="1" latinLnBrk="0" hangingPunct="1">
        <a:defRPr kumimoji="1" sz="1530" kern="1200">
          <a:solidFill>
            <a:schemeClr val="tx1"/>
          </a:solidFill>
          <a:latin typeface="+mn-lt"/>
          <a:ea typeface="+mn-ea"/>
          <a:cs typeface="+mn-cs"/>
        </a:defRPr>
      </a:lvl4pPr>
      <a:lvl5pPr marL="1555115" algn="l" defTabSz="777240" rtl="0" eaLnBrk="1" latinLnBrk="0" hangingPunct="1">
        <a:defRPr kumimoji="1" sz="1530" kern="1200">
          <a:solidFill>
            <a:schemeClr val="tx1"/>
          </a:solidFill>
          <a:latin typeface="+mn-lt"/>
          <a:ea typeface="+mn-ea"/>
          <a:cs typeface="+mn-cs"/>
        </a:defRPr>
      </a:lvl5pPr>
      <a:lvl6pPr marL="1943735" algn="l" defTabSz="777240" rtl="0" eaLnBrk="1" latinLnBrk="0" hangingPunct="1">
        <a:defRPr kumimoji="1" sz="1530" kern="1200">
          <a:solidFill>
            <a:schemeClr val="tx1"/>
          </a:solidFill>
          <a:latin typeface="+mn-lt"/>
          <a:ea typeface="+mn-ea"/>
          <a:cs typeface="+mn-cs"/>
        </a:defRPr>
      </a:lvl6pPr>
      <a:lvl7pPr marL="2332355" algn="l" defTabSz="777240" rtl="0" eaLnBrk="1" latinLnBrk="0" hangingPunct="1">
        <a:defRPr kumimoji="1" sz="1530" kern="1200">
          <a:solidFill>
            <a:schemeClr val="tx1"/>
          </a:solidFill>
          <a:latin typeface="+mn-lt"/>
          <a:ea typeface="+mn-ea"/>
          <a:cs typeface="+mn-cs"/>
        </a:defRPr>
      </a:lvl7pPr>
      <a:lvl8pPr marL="2721610" algn="l" defTabSz="777240" rtl="0" eaLnBrk="1" latinLnBrk="0" hangingPunct="1">
        <a:defRPr kumimoji="1" sz="1530" kern="1200">
          <a:solidFill>
            <a:schemeClr val="tx1"/>
          </a:solidFill>
          <a:latin typeface="+mn-lt"/>
          <a:ea typeface="+mn-ea"/>
          <a:cs typeface="+mn-cs"/>
        </a:defRPr>
      </a:lvl8pPr>
      <a:lvl9pPr marL="3110230" algn="l" defTabSz="777240" rtl="0" eaLnBrk="1" latinLnBrk="0" hangingPunct="1">
        <a:defRPr kumimoji="1" sz="1530" kern="1200">
          <a:solidFill>
            <a:schemeClr val="tx1"/>
          </a:solidFill>
          <a:latin typeface="+mn-lt"/>
          <a:ea typeface="+mn-ea"/>
          <a:cs typeface="+mn-cs"/>
        </a:defRPr>
      </a:lvl9pPr>
    </p:otherStyle>
  </p:txStyles>
</p:sldMaster>
</file>

<file path=ppt/slides/_rels/slide1.xml.rels><?xml version="1.0" encoding="UTF-8" standalone="yes"?>
<Relationships xmlns="http://schemas.openxmlformats.org/package/2006/relationships"><Relationship Id="rId1" Type="http://schemas.openxmlformats.org/officeDocument/2006/relationships/slideLayout" Target="../slideLayouts/slideLayout12.xml"/></Relationships>
</file>

<file path=ppt/slides/_rels/slide2.xml.rels><?xml version="1.0" encoding="UTF-8" standalone="yes"?>
<Relationships xmlns="http://schemas.openxmlformats.org/package/2006/relationships"><Relationship Id="rId6" Type="http://schemas.openxmlformats.org/officeDocument/2006/relationships/slideLayout" Target="../slideLayouts/slideLayout12.xml"/><Relationship Id="rId5" Type="http://schemas.openxmlformats.org/officeDocument/2006/relationships/image" Target="../media/image5.png"/><Relationship Id="rId4" Type="http://schemas.openxmlformats.org/officeDocument/2006/relationships/image" Target="../media/image4.png"/><Relationship Id="rId3" Type="http://schemas.openxmlformats.org/officeDocument/2006/relationships/image" Target="../media/image3.png"/><Relationship Id="rId2" Type="http://schemas.openxmlformats.org/officeDocument/2006/relationships/image" Target="../media/image2.png"/><Relationship Id="rId1" Type="http://schemas.openxmlformats.org/officeDocument/2006/relationships/image" Target="../media/image1.png"/></Relationships>
</file>

<file path=ppt/slides/slide1.xml><?xml version="1.0" encoding="utf-8"?>
<p:sld xmlns:a="http://schemas.openxmlformats.org/drawingml/2006/main" xmlns:r="http://schemas.openxmlformats.org/officeDocument/2006/relationships" xmlns:p="http://schemas.openxmlformats.org/presentationml/2006/main">
  <p:cSld>
    <p:bg>
      <p:bgPr>
        <a:solidFill>
          <a:schemeClr val="accent1">
            <a:lumMod val="20000"/>
            <a:lumOff val="80000"/>
          </a:schemeClr>
        </a:solidFill>
        <a:effectLst/>
      </p:bgPr>
    </p:bg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正方形/長方形 1"/>
          <p:cNvSpPr/>
          <p:nvPr/>
        </p:nvSpPr>
        <p:spPr>
          <a:xfrm>
            <a:off x="0" y="0"/>
            <a:ext cx="7775575" cy="10907713"/>
          </a:xfrm>
          <a:prstGeom prst="rect">
            <a:avLst/>
          </a:prstGeom>
          <a:noFill/>
          <a:ln w="38100">
            <a:solidFill>
              <a:schemeClr val="tx1"/>
            </a:solidFill>
          </a:ln>
        </p:spPr>
        <p:style>
          <a:lnRef idx="2">
            <a:schemeClr val="accent1">
              <a:shade val="50000"/>
            </a:schemeClr>
          </a:lnRef>
          <a:fillRef idx="1">
            <a:schemeClr val="accent1"/>
          </a:fillRef>
          <a:effectRef idx="0">
            <a:schemeClr val="accent1"/>
          </a:effectRef>
          <a:fontRef idx="minor">
            <a:schemeClr val="lt1"/>
          </a:fontRef>
        </p:style>
        <p:txBody>
          <a:bodyPr anchor="ctr"/>
          <a:lstStyle/>
          <a:p>
            <a:pPr algn="ctr">
              <a:defRPr/>
            </a:pPr>
            <a:endParaRPr lang="ja-JP" altLang="en-US">
              <a:solidFill>
                <a:prstClr val="white"/>
              </a:solidFill>
            </a:endParaRPr>
          </a:p>
        </p:txBody>
      </p:sp>
      <p:sp>
        <p:nvSpPr>
          <p:cNvPr id="3" name="正方形/長方形 2"/>
          <p:cNvSpPr/>
          <p:nvPr/>
        </p:nvSpPr>
        <p:spPr>
          <a:xfrm>
            <a:off x="107950" y="107950"/>
            <a:ext cx="7559675" cy="10691813"/>
          </a:xfrm>
          <a:prstGeom prst="rect">
            <a:avLst/>
          </a:prstGeom>
          <a:noFill/>
          <a:ln w="38100">
            <a:solidFill>
              <a:srgbClr val="FF0000"/>
            </a:solidFill>
          </a:ln>
        </p:spPr>
        <p:style>
          <a:lnRef idx="2">
            <a:schemeClr val="accent1">
              <a:shade val="50000"/>
            </a:schemeClr>
          </a:lnRef>
          <a:fillRef idx="1">
            <a:schemeClr val="accent1"/>
          </a:fillRef>
          <a:effectRef idx="0">
            <a:schemeClr val="accent1"/>
          </a:effectRef>
          <a:fontRef idx="minor">
            <a:schemeClr val="lt1"/>
          </a:fontRef>
        </p:style>
        <p:txBody>
          <a:bodyPr anchor="ctr"/>
          <a:lstStyle/>
          <a:p>
            <a:pPr algn="ctr">
              <a:defRPr/>
            </a:pPr>
            <a:endParaRPr lang="ja-JP" altLang="en-US">
              <a:solidFill>
                <a:prstClr val="white"/>
              </a:solidFill>
            </a:endParaRPr>
          </a:p>
        </p:txBody>
      </p:sp>
      <p:sp>
        <p:nvSpPr>
          <p:cNvPr id="4" name="正方形/長方形 3"/>
          <p:cNvSpPr/>
          <p:nvPr/>
        </p:nvSpPr>
        <p:spPr>
          <a:xfrm>
            <a:off x="179388" y="179388"/>
            <a:ext cx="7416800" cy="10548937"/>
          </a:xfrm>
          <a:prstGeom prst="rect">
            <a:avLst/>
          </a:prstGeom>
          <a:noFill/>
          <a:ln w="38100">
            <a:solidFill>
              <a:srgbClr val="0070C0"/>
            </a:solidFill>
          </a:ln>
        </p:spPr>
        <p:style>
          <a:lnRef idx="2">
            <a:schemeClr val="accent1">
              <a:shade val="50000"/>
            </a:schemeClr>
          </a:lnRef>
          <a:fillRef idx="1">
            <a:schemeClr val="accent1"/>
          </a:fillRef>
          <a:effectRef idx="0">
            <a:schemeClr val="accent1"/>
          </a:effectRef>
          <a:fontRef idx="minor">
            <a:schemeClr val="lt1"/>
          </a:fontRef>
        </p:style>
        <p:txBody>
          <a:bodyPr anchor="ctr"/>
          <a:lstStyle/>
          <a:p>
            <a:pPr algn="ctr">
              <a:defRPr/>
            </a:pPr>
            <a:endParaRPr lang="ja-JP" altLang="en-US">
              <a:solidFill>
                <a:prstClr val="white"/>
              </a:solidFill>
            </a:endParaRPr>
          </a:p>
        </p:txBody>
      </p:sp>
      <p:cxnSp>
        <p:nvCxnSpPr>
          <p:cNvPr id="8" name="直線矢印コネクタ 7"/>
          <p:cNvCxnSpPr/>
          <p:nvPr/>
        </p:nvCxnSpPr>
        <p:spPr>
          <a:xfrm flipV="1">
            <a:off x="125413" y="7237413"/>
            <a:ext cx="7542212" cy="22225"/>
          </a:xfrm>
          <a:prstGeom prst="straightConnector1">
            <a:avLst/>
          </a:prstGeom>
          <a:ln w="38100">
            <a:solidFill>
              <a:srgbClr val="FF0000"/>
            </a:solidFill>
            <a:headEnd type="arrow"/>
            <a:tailEnd type="arrow"/>
          </a:ln>
        </p:spPr>
        <p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p:style>
      </p:cxnSp>
      <p:cxnSp>
        <p:nvCxnSpPr>
          <p:cNvPr id="13" name="直線矢印コネクタ 12"/>
          <p:cNvCxnSpPr/>
          <p:nvPr/>
        </p:nvCxnSpPr>
        <p:spPr>
          <a:xfrm flipV="1">
            <a:off x="193675" y="10188575"/>
            <a:ext cx="7345363" cy="33338"/>
          </a:xfrm>
          <a:prstGeom prst="straightConnector1">
            <a:avLst/>
          </a:prstGeom>
          <a:ln w="38100">
            <a:solidFill>
              <a:srgbClr val="0070C0"/>
            </a:solidFill>
            <a:headEnd type="arrow"/>
            <a:tailEnd type="arrow"/>
          </a:ln>
        </p:spPr>
        <p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p:style>
      </p:cxnSp>
      <p:cxnSp>
        <p:nvCxnSpPr>
          <p:cNvPr id="14" name="直線矢印コネクタ 13"/>
          <p:cNvCxnSpPr/>
          <p:nvPr/>
        </p:nvCxnSpPr>
        <p:spPr>
          <a:xfrm>
            <a:off x="-22225" y="4989513"/>
            <a:ext cx="7777163" cy="0"/>
          </a:xfrm>
          <a:prstGeom prst="straightConnector1">
            <a:avLst/>
          </a:prstGeom>
          <a:ln w="38100">
            <a:solidFill>
              <a:schemeClr val="tx1"/>
            </a:solidFill>
            <a:headEnd type="arrow"/>
            <a:tailEnd type="arrow"/>
          </a:ln>
        </p:spPr>
        <p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p:style>
      </p:cxnSp>
      <p:sp>
        <p:nvSpPr>
          <p:cNvPr id="21" name="PubRRectCallout"/>
          <p:cNvSpPr>
            <a:spLocks noEditPoints="1" noChangeArrowheads="1"/>
          </p:cNvSpPr>
          <p:nvPr/>
        </p:nvSpPr>
        <p:spPr bwMode="auto">
          <a:xfrm>
            <a:off x="1895475" y="2957513"/>
            <a:ext cx="3983038" cy="1903412"/>
          </a:xfrm>
          <a:custGeom>
            <a:avLst/>
            <a:gdLst>
              <a:gd name="G0" fmla="+- 0 0 0"/>
              <a:gd name="G1" fmla="+- 8607 0 0"/>
              <a:gd name="T0" fmla="*/ 10800 w 21600"/>
              <a:gd name="T1" fmla="*/ 0 h 21600"/>
              <a:gd name="T2" fmla="*/ 0 w 21600"/>
              <a:gd name="T3" fmla="*/ 8638 h 21600"/>
              <a:gd name="T4" fmla="*/ 8607 w 21600"/>
              <a:gd name="T5" fmla="*/ 21600 h 21600"/>
              <a:gd name="T6" fmla="*/ 10800 w 21600"/>
              <a:gd name="T7" fmla="*/ 17277 h 21600"/>
              <a:gd name="T8" fmla="*/ 21600 w 21600"/>
              <a:gd name="T9" fmla="*/ 8638 h 21600"/>
              <a:gd name="T10" fmla="*/ 17694720 60000 65536"/>
              <a:gd name="T11" fmla="*/ 11796480 60000 65536"/>
              <a:gd name="T12" fmla="*/ 5898240 60000 65536"/>
              <a:gd name="T13" fmla="*/ 5898240 60000 65536"/>
              <a:gd name="T14" fmla="*/ 0 60000 65536"/>
              <a:gd name="T15" fmla="*/ 145 w 21600"/>
              <a:gd name="T16" fmla="*/ 145 h 21600"/>
              <a:gd name="T17" fmla="*/ 21409 w 21600"/>
              <a:gd name="T18" fmla="*/ 17106 h 21600"/>
            </a:gdLst>
            <a:ahLst/>
            <a:cxnLst>
              <a:cxn ang="T10">
                <a:pos x="T0" y="T1"/>
              </a:cxn>
              <a:cxn ang="T11">
                <a:pos x="T2" y="T3"/>
              </a:cxn>
              <a:cxn ang="T12">
                <a:pos x="T4" y="T5"/>
              </a:cxn>
              <a:cxn ang="T13">
                <a:pos x="T6" y="T7"/>
              </a:cxn>
              <a:cxn ang="T14">
                <a:pos x="T8" y="T9"/>
              </a:cxn>
            </a:cxnLst>
            <a:rect l="T15" t="T16" r="T17" b="T18"/>
            <a:pathLst>
              <a:path w="21600" h="21600">
                <a:moveTo>
                  <a:pt x="532" y="0"/>
                </a:moveTo>
                <a:cubicBezTo>
                  <a:pt x="238" y="0"/>
                  <a:pt x="0" y="238"/>
                  <a:pt x="0" y="532"/>
                </a:cubicBezTo>
                <a:lnTo>
                  <a:pt x="0" y="16745"/>
                </a:lnTo>
                <a:cubicBezTo>
                  <a:pt x="0" y="17039"/>
                  <a:pt x="238" y="17277"/>
                  <a:pt x="532" y="17277"/>
                </a:cubicBezTo>
                <a:lnTo>
                  <a:pt x="2623" y="17277"/>
                </a:lnTo>
                <a:lnTo>
                  <a:pt x="8607" y="21600"/>
                </a:lnTo>
                <a:lnTo>
                  <a:pt x="6515" y="17277"/>
                </a:lnTo>
                <a:lnTo>
                  <a:pt x="21016" y="17277"/>
                </a:lnTo>
                <a:cubicBezTo>
                  <a:pt x="21339" y="17277"/>
                  <a:pt x="21600" y="17039"/>
                  <a:pt x="21600" y="16745"/>
                </a:cubicBezTo>
                <a:lnTo>
                  <a:pt x="21600" y="532"/>
                </a:lnTo>
                <a:cubicBezTo>
                  <a:pt x="21600" y="238"/>
                  <a:pt x="21339" y="0"/>
                  <a:pt x="21016" y="0"/>
                </a:cubicBezTo>
                <a:close/>
              </a:path>
            </a:pathLst>
          </a:custGeom>
          <a:solidFill>
            <a:schemeClr val="bg1"/>
          </a:solidFill>
          <a:ln w="25400">
            <a:solidFill>
              <a:schemeClr val="tx1"/>
            </a:solidFill>
            <a:miter lim="800000"/>
          </a:ln>
          <a:effectLst>
            <a:outerShdw dist="107763" dir="2700000" algn="ctr" rotWithShape="0">
              <a:srgbClr val="808080"/>
            </a:outerShdw>
          </a:effectLst>
        </p:spPr>
        <p:txBody>
          <a:bodyPr/>
          <a:lstStyle/>
          <a:p>
            <a:pPr defTabSz="1017270" fontAlgn="base">
              <a:spcBef>
                <a:spcPct val="0"/>
              </a:spcBef>
              <a:spcAft>
                <a:spcPct val="0"/>
              </a:spcAft>
            </a:pPr>
            <a:r>
              <a:rPr lang="en-US" altLang="ja-JP" sz="2000" b="1" smtClean="0">
                <a:solidFill>
                  <a:prstClr val="black"/>
                </a:solidFill>
                <a:latin typeface="HG丸ｺﾞｼｯｸM-PRO" pitchFamily="50" charset="-128"/>
                <a:ea typeface="HG丸ｺﾞｼｯｸM-PRO" pitchFamily="50" charset="-128"/>
              </a:rPr>
              <a:t>POINT1</a:t>
            </a:r>
            <a:endParaRPr lang="en-US" altLang="ja-JP" sz="2000" b="1" smtClean="0">
              <a:solidFill>
                <a:prstClr val="black"/>
              </a:solidFill>
              <a:latin typeface="HG丸ｺﾞｼｯｸM-PRO" pitchFamily="50" charset="-128"/>
              <a:ea typeface="HG丸ｺﾞｼｯｸM-PRO" pitchFamily="50" charset="-128"/>
            </a:endParaRPr>
          </a:p>
          <a:p>
            <a:pPr defTabSz="1017270" fontAlgn="base">
              <a:spcBef>
                <a:spcPct val="0"/>
              </a:spcBef>
              <a:spcAft>
                <a:spcPct val="0"/>
              </a:spcAft>
            </a:pPr>
            <a:endParaRPr lang="en-US" altLang="ja-JP" sz="1400" smtClean="0">
              <a:solidFill>
                <a:prstClr val="black"/>
              </a:solidFill>
              <a:latin typeface="HG丸ｺﾞｼｯｸM-PRO" pitchFamily="50" charset="-128"/>
              <a:ea typeface="HG丸ｺﾞｼｯｸM-PRO" pitchFamily="50" charset="-128"/>
            </a:endParaRPr>
          </a:p>
          <a:p>
            <a:pPr defTabSz="1017270" fontAlgn="base">
              <a:spcBef>
                <a:spcPct val="0"/>
              </a:spcBef>
              <a:spcAft>
                <a:spcPct val="0"/>
              </a:spcAft>
            </a:pPr>
            <a:r>
              <a:rPr lang="ja-JP" altLang="en-US" sz="1800" b="1" smtClean="0">
                <a:solidFill>
                  <a:prstClr val="black"/>
                </a:solidFill>
                <a:latin typeface="HG丸ｺﾞｼｯｸM-PRO" pitchFamily="50" charset="-128"/>
                <a:ea typeface="HG丸ｺﾞｼｯｸM-PRO" pitchFamily="50" charset="-128"/>
              </a:rPr>
              <a:t>テンプレートのサイズは黒の枠</a:t>
            </a:r>
            <a:endParaRPr lang="en-US" altLang="ja-JP" sz="1800" b="1" smtClean="0">
              <a:solidFill>
                <a:prstClr val="black"/>
              </a:solidFill>
              <a:latin typeface="HG丸ｺﾞｼｯｸM-PRO" pitchFamily="50" charset="-128"/>
              <a:ea typeface="HG丸ｺﾞｼｯｸM-PRO" pitchFamily="50" charset="-128"/>
            </a:endParaRPr>
          </a:p>
          <a:p>
            <a:pPr defTabSz="1017270" fontAlgn="base">
              <a:spcBef>
                <a:spcPct val="0"/>
              </a:spcBef>
              <a:spcAft>
                <a:spcPct val="0"/>
              </a:spcAft>
            </a:pPr>
            <a:r>
              <a:rPr lang="en-US" altLang="ja-JP" sz="1800" b="1" smtClean="0">
                <a:solidFill>
                  <a:prstClr val="black"/>
                </a:solidFill>
                <a:latin typeface="HG丸ｺﾞｼｯｸM-PRO" pitchFamily="50" charset="-128"/>
                <a:ea typeface="HG丸ｺﾞｼｯｸM-PRO" pitchFamily="50" charset="-128"/>
              </a:rPr>
              <a:t>(303</a:t>
            </a:r>
            <a:r>
              <a:rPr lang="ja-JP" altLang="en-US" sz="1800" b="1" smtClean="0">
                <a:solidFill>
                  <a:prstClr val="black"/>
                </a:solidFill>
                <a:latin typeface="HG丸ｺﾞｼｯｸM-PRO" pitchFamily="50" charset="-128"/>
                <a:ea typeface="HG丸ｺﾞｼｯｸM-PRO" pitchFamily="50" charset="-128"/>
              </a:rPr>
              <a:t>㎜</a:t>
            </a:r>
            <a:r>
              <a:rPr lang="en-US" altLang="ja-JP" sz="1800" b="1" smtClean="0">
                <a:solidFill>
                  <a:prstClr val="black"/>
                </a:solidFill>
                <a:latin typeface="HG丸ｺﾞｼｯｸM-PRO" pitchFamily="50" charset="-128"/>
                <a:ea typeface="HG丸ｺﾞｼｯｸM-PRO" pitchFamily="50" charset="-128"/>
              </a:rPr>
              <a:t>×216</a:t>
            </a:r>
            <a:r>
              <a:rPr lang="ja-JP" altLang="en-US" sz="1800" b="1" smtClean="0">
                <a:solidFill>
                  <a:prstClr val="black"/>
                </a:solidFill>
                <a:latin typeface="HG丸ｺﾞｼｯｸM-PRO" pitchFamily="50" charset="-128"/>
                <a:ea typeface="HG丸ｺﾞｼｯｸM-PRO" pitchFamily="50" charset="-128"/>
              </a:rPr>
              <a:t>㎜）で</a:t>
            </a:r>
            <a:endParaRPr lang="ja-JP" altLang="en-US" sz="1800" b="1" smtClean="0">
              <a:solidFill>
                <a:prstClr val="black"/>
              </a:solidFill>
              <a:latin typeface="HG丸ｺﾞｼｯｸM-PRO" pitchFamily="50" charset="-128"/>
              <a:ea typeface="HG丸ｺﾞｼｯｸM-PRO" pitchFamily="50" charset="-128"/>
            </a:endParaRPr>
          </a:p>
          <a:p>
            <a:pPr defTabSz="1017270" fontAlgn="base">
              <a:spcBef>
                <a:spcPct val="0"/>
              </a:spcBef>
              <a:spcAft>
                <a:spcPct val="0"/>
              </a:spcAft>
            </a:pPr>
            <a:r>
              <a:rPr lang="ja-JP" altLang="en-US" sz="1800" b="1" smtClean="0">
                <a:solidFill>
                  <a:prstClr val="black"/>
                </a:solidFill>
                <a:latin typeface="HG丸ｺﾞｼｯｸM-PRO" pitchFamily="50" charset="-128"/>
                <a:ea typeface="HG丸ｺﾞｼｯｸM-PRO" pitchFamily="50" charset="-128"/>
              </a:rPr>
              <a:t>作成しています。</a:t>
            </a:r>
          </a:p>
        </p:txBody>
      </p:sp>
      <p:sp>
        <p:nvSpPr>
          <p:cNvPr id="23" name="PubRRectCallout"/>
          <p:cNvSpPr>
            <a:spLocks noEditPoints="1" noChangeArrowheads="1"/>
          </p:cNvSpPr>
          <p:nvPr/>
        </p:nvSpPr>
        <p:spPr bwMode="auto">
          <a:xfrm>
            <a:off x="1895475" y="5210175"/>
            <a:ext cx="3983038" cy="1901825"/>
          </a:xfrm>
          <a:custGeom>
            <a:avLst/>
            <a:gdLst>
              <a:gd name="G0" fmla="+- 0 0 0"/>
              <a:gd name="G1" fmla="+- 8607 0 0"/>
              <a:gd name="T0" fmla="*/ 10800 w 21600"/>
              <a:gd name="T1" fmla="*/ 0 h 21600"/>
              <a:gd name="T2" fmla="*/ 0 w 21600"/>
              <a:gd name="T3" fmla="*/ 8638 h 21600"/>
              <a:gd name="T4" fmla="*/ 8607 w 21600"/>
              <a:gd name="T5" fmla="*/ 21600 h 21600"/>
              <a:gd name="T6" fmla="*/ 10800 w 21600"/>
              <a:gd name="T7" fmla="*/ 17277 h 21600"/>
              <a:gd name="T8" fmla="*/ 21600 w 21600"/>
              <a:gd name="T9" fmla="*/ 8638 h 21600"/>
              <a:gd name="T10" fmla="*/ 17694720 60000 65536"/>
              <a:gd name="T11" fmla="*/ 11796480 60000 65536"/>
              <a:gd name="T12" fmla="*/ 5898240 60000 65536"/>
              <a:gd name="T13" fmla="*/ 5898240 60000 65536"/>
              <a:gd name="T14" fmla="*/ 0 60000 65536"/>
              <a:gd name="T15" fmla="*/ 145 w 21600"/>
              <a:gd name="T16" fmla="*/ 145 h 21600"/>
              <a:gd name="T17" fmla="*/ 21409 w 21600"/>
              <a:gd name="T18" fmla="*/ 17106 h 21600"/>
            </a:gdLst>
            <a:ahLst/>
            <a:cxnLst>
              <a:cxn ang="T10">
                <a:pos x="T0" y="T1"/>
              </a:cxn>
              <a:cxn ang="T11">
                <a:pos x="T2" y="T3"/>
              </a:cxn>
              <a:cxn ang="T12">
                <a:pos x="T4" y="T5"/>
              </a:cxn>
              <a:cxn ang="T13">
                <a:pos x="T6" y="T7"/>
              </a:cxn>
              <a:cxn ang="T14">
                <a:pos x="T8" y="T9"/>
              </a:cxn>
            </a:cxnLst>
            <a:rect l="T15" t="T16" r="T17" b="T18"/>
            <a:pathLst>
              <a:path w="21600" h="21600">
                <a:moveTo>
                  <a:pt x="532" y="0"/>
                </a:moveTo>
                <a:cubicBezTo>
                  <a:pt x="238" y="0"/>
                  <a:pt x="0" y="238"/>
                  <a:pt x="0" y="532"/>
                </a:cubicBezTo>
                <a:lnTo>
                  <a:pt x="0" y="16745"/>
                </a:lnTo>
                <a:cubicBezTo>
                  <a:pt x="0" y="17039"/>
                  <a:pt x="238" y="17277"/>
                  <a:pt x="532" y="17277"/>
                </a:cubicBezTo>
                <a:lnTo>
                  <a:pt x="2623" y="17277"/>
                </a:lnTo>
                <a:lnTo>
                  <a:pt x="8607" y="21600"/>
                </a:lnTo>
                <a:lnTo>
                  <a:pt x="6515" y="17277"/>
                </a:lnTo>
                <a:lnTo>
                  <a:pt x="21016" y="17277"/>
                </a:lnTo>
                <a:cubicBezTo>
                  <a:pt x="21339" y="17277"/>
                  <a:pt x="21600" y="17039"/>
                  <a:pt x="21600" y="16745"/>
                </a:cubicBezTo>
                <a:lnTo>
                  <a:pt x="21600" y="532"/>
                </a:lnTo>
                <a:cubicBezTo>
                  <a:pt x="21600" y="238"/>
                  <a:pt x="21339" y="0"/>
                  <a:pt x="21016" y="0"/>
                </a:cubicBezTo>
                <a:close/>
              </a:path>
            </a:pathLst>
          </a:custGeom>
          <a:solidFill>
            <a:schemeClr val="bg1"/>
          </a:solidFill>
          <a:ln w="25400">
            <a:solidFill>
              <a:srgbClr val="FF0000"/>
            </a:solidFill>
            <a:miter lim="800000"/>
          </a:ln>
          <a:effectLst>
            <a:outerShdw dist="107763" dir="2700000" algn="ctr" rotWithShape="0">
              <a:srgbClr val="FF0000"/>
            </a:outerShdw>
          </a:effectLst>
        </p:spPr>
        <p:txBody>
          <a:bodyPr/>
          <a:lstStyle/>
          <a:p>
            <a:pPr defTabSz="1017270" fontAlgn="base">
              <a:spcBef>
                <a:spcPct val="0"/>
              </a:spcBef>
              <a:spcAft>
                <a:spcPct val="0"/>
              </a:spcAft>
            </a:pPr>
            <a:r>
              <a:rPr lang="en-US" altLang="ja-JP" sz="2000" b="1" smtClean="0">
                <a:solidFill>
                  <a:srgbClr val="FF0000"/>
                </a:solidFill>
                <a:latin typeface="HG丸ｺﾞｼｯｸM-PRO" pitchFamily="50" charset="-128"/>
                <a:ea typeface="HG丸ｺﾞｼｯｸM-PRO" pitchFamily="50" charset="-128"/>
              </a:rPr>
              <a:t>POINT2</a:t>
            </a:r>
            <a:endParaRPr lang="en-US" altLang="ja-JP" sz="2000" b="1" smtClean="0">
              <a:solidFill>
                <a:srgbClr val="FF0000"/>
              </a:solidFill>
              <a:latin typeface="HG丸ｺﾞｼｯｸM-PRO" pitchFamily="50" charset="-128"/>
              <a:ea typeface="HG丸ｺﾞｼｯｸM-PRO" pitchFamily="50" charset="-128"/>
            </a:endParaRPr>
          </a:p>
          <a:p>
            <a:pPr defTabSz="1017270" fontAlgn="base">
              <a:spcBef>
                <a:spcPct val="0"/>
              </a:spcBef>
              <a:spcAft>
                <a:spcPct val="0"/>
              </a:spcAft>
            </a:pPr>
            <a:endParaRPr lang="en-US" altLang="ja-JP" sz="1400" b="1" smtClean="0">
              <a:solidFill>
                <a:srgbClr val="FF0000"/>
              </a:solidFill>
              <a:latin typeface="HG丸ｺﾞｼｯｸM-PRO" pitchFamily="50" charset="-128"/>
              <a:ea typeface="HG丸ｺﾞｼｯｸM-PRO" pitchFamily="50" charset="-128"/>
            </a:endParaRPr>
          </a:p>
          <a:p>
            <a:pPr defTabSz="1017270" fontAlgn="base">
              <a:spcBef>
                <a:spcPct val="0"/>
              </a:spcBef>
              <a:spcAft>
                <a:spcPct val="0"/>
              </a:spcAft>
            </a:pPr>
            <a:r>
              <a:rPr lang="ja-JP" altLang="en-US" sz="1800" b="1" smtClean="0">
                <a:solidFill>
                  <a:srgbClr val="FF0000"/>
                </a:solidFill>
                <a:latin typeface="HG丸ｺﾞｼｯｸM-PRO" pitchFamily="50" charset="-128"/>
                <a:ea typeface="HG丸ｺﾞｼｯｸM-PRO" pitchFamily="50" charset="-128"/>
              </a:rPr>
              <a:t>印刷物の仕上がりサイズは赤の枠</a:t>
            </a:r>
            <a:r>
              <a:rPr lang="en-US" altLang="ja-JP" sz="1800" b="1" smtClean="0">
                <a:solidFill>
                  <a:srgbClr val="FF0000"/>
                </a:solidFill>
                <a:latin typeface="HG丸ｺﾞｼｯｸM-PRO" pitchFamily="50" charset="-128"/>
                <a:ea typeface="HG丸ｺﾞｼｯｸM-PRO" pitchFamily="50" charset="-128"/>
              </a:rPr>
              <a:t>(297</a:t>
            </a:r>
            <a:r>
              <a:rPr lang="ja-JP" altLang="en-US" sz="1800" b="1" smtClean="0">
                <a:solidFill>
                  <a:srgbClr val="FF0000"/>
                </a:solidFill>
                <a:latin typeface="HG丸ｺﾞｼｯｸM-PRO" pitchFamily="50" charset="-128"/>
                <a:ea typeface="HG丸ｺﾞｼｯｸM-PRO" pitchFamily="50" charset="-128"/>
              </a:rPr>
              <a:t>㎜</a:t>
            </a:r>
            <a:r>
              <a:rPr lang="en-US" altLang="ja-JP" sz="1800" b="1" smtClean="0">
                <a:solidFill>
                  <a:srgbClr val="FF0000"/>
                </a:solidFill>
                <a:latin typeface="HG丸ｺﾞｼｯｸM-PRO" pitchFamily="50" charset="-128"/>
                <a:ea typeface="HG丸ｺﾞｼｯｸM-PRO" pitchFamily="50" charset="-128"/>
              </a:rPr>
              <a:t>×210</a:t>
            </a:r>
            <a:r>
              <a:rPr lang="ja-JP" altLang="en-US" sz="1800" b="1" smtClean="0">
                <a:solidFill>
                  <a:srgbClr val="FF0000"/>
                </a:solidFill>
                <a:latin typeface="HG丸ｺﾞｼｯｸM-PRO" pitchFamily="50" charset="-128"/>
                <a:ea typeface="HG丸ｺﾞｼｯｸM-PRO" pitchFamily="50" charset="-128"/>
              </a:rPr>
              <a:t>㎜）で</a:t>
            </a:r>
            <a:endParaRPr lang="ja-JP" altLang="en-US" sz="1800" b="1" smtClean="0">
              <a:solidFill>
                <a:srgbClr val="FF0000"/>
              </a:solidFill>
              <a:latin typeface="HG丸ｺﾞｼｯｸM-PRO" pitchFamily="50" charset="-128"/>
              <a:ea typeface="HG丸ｺﾞｼｯｸM-PRO" pitchFamily="50" charset="-128"/>
            </a:endParaRPr>
          </a:p>
          <a:p>
            <a:pPr defTabSz="1017270" fontAlgn="base">
              <a:spcBef>
                <a:spcPct val="0"/>
              </a:spcBef>
              <a:spcAft>
                <a:spcPct val="0"/>
              </a:spcAft>
            </a:pPr>
            <a:r>
              <a:rPr lang="ja-JP" altLang="en-US" sz="1800" b="1" smtClean="0">
                <a:solidFill>
                  <a:srgbClr val="FF0000"/>
                </a:solidFill>
                <a:latin typeface="HG丸ｺﾞｼｯｸM-PRO" pitchFamily="50" charset="-128"/>
                <a:ea typeface="HG丸ｺﾞｼｯｸM-PRO" pitchFamily="50" charset="-128"/>
              </a:rPr>
              <a:t>作成しています。</a:t>
            </a:r>
          </a:p>
        </p:txBody>
      </p:sp>
      <p:sp>
        <p:nvSpPr>
          <p:cNvPr id="24" name="PubRRectCallout"/>
          <p:cNvSpPr>
            <a:spLocks noEditPoints="1" noChangeArrowheads="1"/>
          </p:cNvSpPr>
          <p:nvPr/>
        </p:nvSpPr>
        <p:spPr bwMode="auto">
          <a:xfrm>
            <a:off x="1895475" y="7597775"/>
            <a:ext cx="3983038" cy="2392363"/>
          </a:xfrm>
          <a:custGeom>
            <a:avLst/>
            <a:gdLst>
              <a:gd name="G0" fmla="+- 0 0 0"/>
              <a:gd name="G1" fmla="+- 8607 0 0"/>
              <a:gd name="T0" fmla="*/ 10800 w 21600"/>
              <a:gd name="T1" fmla="*/ 0 h 21600"/>
              <a:gd name="T2" fmla="*/ 0 w 21600"/>
              <a:gd name="T3" fmla="*/ 8638 h 21600"/>
              <a:gd name="T4" fmla="*/ 8607 w 21600"/>
              <a:gd name="T5" fmla="*/ 21600 h 21600"/>
              <a:gd name="T6" fmla="*/ 10800 w 21600"/>
              <a:gd name="T7" fmla="*/ 17277 h 21600"/>
              <a:gd name="T8" fmla="*/ 21600 w 21600"/>
              <a:gd name="T9" fmla="*/ 8638 h 21600"/>
              <a:gd name="T10" fmla="*/ 17694720 60000 65536"/>
              <a:gd name="T11" fmla="*/ 11796480 60000 65536"/>
              <a:gd name="T12" fmla="*/ 5898240 60000 65536"/>
              <a:gd name="T13" fmla="*/ 5898240 60000 65536"/>
              <a:gd name="T14" fmla="*/ 0 60000 65536"/>
              <a:gd name="T15" fmla="*/ 145 w 21600"/>
              <a:gd name="T16" fmla="*/ 145 h 21600"/>
              <a:gd name="T17" fmla="*/ 21409 w 21600"/>
              <a:gd name="T18" fmla="*/ 17106 h 21600"/>
            </a:gdLst>
            <a:ahLst/>
            <a:cxnLst>
              <a:cxn ang="T10">
                <a:pos x="T0" y="T1"/>
              </a:cxn>
              <a:cxn ang="T11">
                <a:pos x="T2" y="T3"/>
              </a:cxn>
              <a:cxn ang="T12">
                <a:pos x="T4" y="T5"/>
              </a:cxn>
              <a:cxn ang="T13">
                <a:pos x="T6" y="T7"/>
              </a:cxn>
              <a:cxn ang="T14">
                <a:pos x="T8" y="T9"/>
              </a:cxn>
            </a:cxnLst>
            <a:rect l="T15" t="T16" r="T17" b="T18"/>
            <a:pathLst>
              <a:path w="21600" h="21600">
                <a:moveTo>
                  <a:pt x="532" y="0"/>
                </a:moveTo>
                <a:cubicBezTo>
                  <a:pt x="238" y="0"/>
                  <a:pt x="0" y="238"/>
                  <a:pt x="0" y="532"/>
                </a:cubicBezTo>
                <a:lnTo>
                  <a:pt x="0" y="16745"/>
                </a:lnTo>
                <a:cubicBezTo>
                  <a:pt x="0" y="17039"/>
                  <a:pt x="238" y="17277"/>
                  <a:pt x="532" y="17277"/>
                </a:cubicBezTo>
                <a:lnTo>
                  <a:pt x="2623" y="17277"/>
                </a:lnTo>
                <a:lnTo>
                  <a:pt x="8607" y="21600"/>
                </a:lnTo>
                <a:lnTo>
                  <a:pt x="6515" y="17277"/>
                </a:lnTo>
                <a:lnTo>
                  <a:pt x="21016" y="17277"/>
                </a:lnTo>
                <a:cubicBezTo>
                  <a:pt x="21339" y="17277"/>
                  <a:pt x="21600" y="17039"/>
                  <a:pt x="21600" y="16745"/>
                </a:cubicBezTo>
                <a:lnTo>
                  <a:pt x="21600" y="532"/>
                </a:lnTo>
                <a:cubicBezTo>
                  <a:pt x="21600" y="238"/>
                  <a:pt x="21339" y="0"/>
                  <a:pt x="21016" y="0"/>
                </a:cubicBezTo>
                <a:close/>
              </a:path>
            </a:pathLst>
          </a:custGeom>
          <a:solidFill>
            <a:schemeClr val="bg1"/>
          </a:solidFill>
          <a:ln w="25400">
            <a:solidFill>
              <a:srgbClr val="0070C0"/>
            </a:solidFill>
            <a:miter lim="800000"/>
          </a:ln>
          <a:effectLst>
            <a:outerShdw dist="107763" dir="2700000" algn="ctr" rotWithShape="0">
              <a:srgbClr val="0070C0"/>
            </a:outerShdw>
          </a:effectLst>
        </p:spPr>
        <p:txBody>
          <a:bodyPr/>
          <a:lstStyle/>
          <a:p>
            <a:pPr defTabSz="1017270" fontAlgn="base">
              <a:spcBef>
                <a:spcPct val="0"/>
              </a:spcBef>
              <a:spcAft>
                <a:spcPct val="0"/>
              </a:spcAft>
            </a:pPr>
            <a:r>
              <a:rPr lang="en-US" altLang="ja-JP" sz="2000" b="1" smtClean="0">
                <a:solidFill>
                  <a:srgbClr val="0070C0"/>
                </a:solidFill>
                <a:latin typeface="HG丸ｺﾞｼｯｸM-PRO" pitchFamily="50" charset="-128"/>
                <a:ea typeface="HG丸ｺﾞｼｯｸM-PRO" pitchFamily="50" charset="-128"/>
              </a:rPr>
              <a:t>POINT</a:t>
            </a:r>
            <a:r>
              <a:rPr lang="ja-JP" altLang="en-US" sz="2000" b="1" smtClean="0">
                <a:solidFill>
                  <a:srgbClr val="0070C0"/>
                </a:solidFill>
                <a:latin typeface="HG丸ｺﾞｼｯｸM-PRO" pitchFamily="50" charset="-128"/>
                <a:ea typeface="HG丸ｺﾞｼｯｸM-PRO" pitchFamily="50" charset="-128"/>
              </a:rPr>
              <a:t>３</a:t>
            </a:r>
            <a:endParaRPr lang="en-US" altLang="ja-JP" sz="2000" b="1" smtClean="0">
              <a:solidFill>
                <a:srgbClr val="0070C0"/>
              </a:solidFill>
              <a:latin typeface="HG丸ｺﾞｼｯｸM-PRO" pitchFamily="50" charset="-128"/>
              <a:ea typeface="HG丸ｺﾞｼｯｸM-PRO" pitchFamily="50" charset="-128"/>
            </a:endParaRPr>
          </a:p>
          <a:p>
            <a:pPr defTabSz="1017270" fontAlgn="base">
              <a:spcBef>
                <a:spcPct val="0"/>
              </a:spcBef>
              <a:spcAft>
                <a:spcPct val="0"/>
              </a:spcAft>
            </a:pPr>
            <a:endParaRPr lang="en-US" altLang="ja-JP" sz="1400" b="1" smtClean="0">
              <a:solidFill>
                <a:srgbClr val="0070C0"/>
              </a:solidFill>
              <a:latin typeface="HG丸ｺﾞｼｯｸM-PRO" pitchFamily="50" charset="-128"/>
              <a:ea typeface="HG丸ｺﾞｼｯｸM-PRO" pitchFamily="50" charset="-128"/>
            </a:endParaRPr>
          </a:p>
          <a:p>
            <a:pPr defTabSz="1017270" fontAlgn="base">
              <a:spcBef>
                <a:spcPct val="0"/>
              </a:spcBef>
              <a:spcAft>
                <a:spcPct val="0"/>
              </a:spcAft>
            </a:pPr>
            <a:r>
              <a:rPr lang="ja-JP" altLang="en-US" sz="1800" b="1" smtClean="0">
                <a:solidFill>
                  <a:srgbClr val="0070C0"/>
                </a:solidFill>
                <a:latin typeface="HG丸ｺﾞｼｯｸM-PRO" pitchFamily="50" charset="-128"/>
                <a:ea typeface="HG丸ｺﾞｼｯｸM-PRO" pitchFamily="50" charset="-128"/>
              </a:rPr>
              <a:t>文字・イラスト・写真の絵柄等、</a:t>
            </a:r>
            <a:endParaRPr lang="en-US" altLang="ja-JP" sz="1800" b="1" smtClean="0">
              <a:solidFill>
                <a:srgbClr val="0070C0"/>
              </a:solidFill>
              <a:latin typeface="HG丸ｺﾞｼｯｸM-PRO" pitchFamily="50" charset="-128"/>
              <a:ea typeface="HG丸ｺﾞｼｯｸM-PRO" pitchFamily="50" charset="-128"/>
            </a:endParaRPr>
          </a:p>
          <a:p>
            <a:pPr defTabSz="1017270" fontAlgn="base">
              <a:spcBef>
                <a:spcPct val="0"/>
              </a:spcBef>
              <a:spcAft>
                <a:spcPct val="0"/>
              </a:spcAft>
            </a:pPr>
            <a:r>
              <a:rPr lang="ja-JP" altLang="en-US" sz="1800" b="1" smtClean="0">
                <a:solidFill>
                  <a:srgbClr val="0070C0"/>
                </a:solidFill>
                <a:latin typeface="HG丸ｺﾞｼｯｸM-PRO" pitchFamily="50" charset="-128"/>
                <a:ea typeface="HG丸ｺﾞｼｯｸM-PRO" pitchFamily="50" charset="-128"/>
              </a:rPr>
              <a:t>仕上がりで切れてはいけない部分は</a:t>
            </a:r>
            <a:endParaRPr lang="en-US" altLang="ja-JP" sz="1800" b="1" smtClean="0">
              <a:solidFill>
                <a:srgbClr val="0070C0"/>
              </a:solidFill>
              <a:latin typeface="HG丸ｺﾞｼｯｸM-PRO" pitchFamily="50" charset="-128"/>
              <a:ea typeface="HG丸ｺﾞｼｯｸM-PRO" pitchFamily="50" charset="-128"/>
            </a:endParaRPr>
          </a:p>
          <a:p>
            <a:pPr defTabSz="1017270" fontAlgn="base">
              <a:spcBef>
                <a:spcPct val="0"/>
              </a:spcBef>
              <a:spcAft>
                <a:spcPct val="0"/>
              </a:spcAft>
            </a:pPr>
            <a:r>
              <a:rPr lang="ja-JP" altLang="en-US" sz="1800" b="1" smtClean="0">
                <a:solidFill>
                  <a:srgbClr val="0070C0"/>
                </a:solidFill>
                <a:latin typeface="HG丸ｺﾞｼｯｸM-PRO" pitchFamily="50" charset="-128"/>
                <a:ea typeface="HG丸ｺﾞｼｯｸM-PRO" pitchFamily="50" charset="-128"/>
              </a:rPr>
              <a:t>青の枠（</a:t>
            </a:r>
            <a:r>
              <a:rPr lang="en-US" altLang="ja-JP" sz="1800" b="1" smtClean="0">
                <a:solidFill>
                  <a:srgbClr val="0070C0"/>
                </a:solidFill>
                <a:latin typeface="HG丸ｺﾞｼｯｸM-PRO" pitchFamily="50" charset="-128"/>
                <a:ea typeface="HG丸ｺﾞｼｯｸM-PRO" pitchFamily="50" charset="-128"/>
              </a:rPr>
              <a:t>293</a:t>
            </a:r>
            <a:r>
              <a:rPr lang="ja-JP" altLang="en-US" sz="1800" b="1" smtClean="0">
                <a:solidFill>
                  <a:srgbClr val="0070C0"/>
                </a:solidFill>
                <a:latin typeface="HG丸ｺﾞｼｯｸM-PRO" pitchFamily="50" charset="-128"/>
                <a:ea typeface="HG丸ｺﾞｼｯｸM-PRO" pitchFamily="50" charset="-128"/>
              </a:rPr>
              <a:t>㎜</a:t>
            </a:r>
            <a:r>
              <a:rPr lang="en-US" altLang="ja-JP" sz="1800" b="1" smtClean="0">
                <a:solidFill>
                  <a:srgbClr val="0070C0"/>
                </a:solidFill>
                <a:latin typeface="HG丸ｺﾞｼｯｸM-PRO" pitchFamily="50" charset="-128"/>
                <a:ea typeface="HG丸ｺﾞｼｯｸM-PRO" pitchFamily="50" charset="-128"/>
              </a:rPr>
              <a:t>×206</a:t>
            </a:r>
            <a:r>
              <a:rPr lang="ja-JP" altLang="en-US" sz="1800" b="1" smtClean="0">
                <a:solidFill>
                  <a:srgbClr val="0070C0"/>
                </a:solidFill>
                <a:latin typeface="HG丸ｺﾞｼｯｸM-PRO" pitchFamily="50" charset="-128"/>
                <a:ea typeface="HG丸ｺﾞｼｯｸM-PRO" pitchFamily="50" charset="-128"/>
              </a:rPr>
              <a:t>㎜）の中に収めてください。</a:t>
            </a:r>
          </a:p>
        </p:txBody>
      </p:sp>
      <p:sp>
        <p:nvSpPr>
          <p:cNvPr id="5" name="正方形/長方形 4"/>
          <p:cNvSpPr/>
          <p:nvPr/>
        </p:nvSpPr>
        <p:spPr>
          <a:xfrm>
            <a:off x="857250" y="1004888"/>
            <a:ext cx="6096000" cy="1173162"/>
          </a:xfrm>
          <a:prstGeom prst="rect">
            <a:avLst/>
          </a:prstGeom>
          <a:solidFill>
            <a:schemeClr val="bg1"/>
          </a:solidFill>
          <a:ln w="38100">
            <a:solidFill>
              <a:schemeClr val="accent5">
                <a:lumMod val="75000"/>
              </a:schemeClr>
            </a:solidFill>
          </a:ln>
        </p:spPr>
        <p:style>
          <a:lnRef idx="2">
            <a:schemeClr val="accent1">
              <a:shade val="50000"/>
            </a:schemeClr>
          </a:lnRef>
          <a:fillRef idx="1">
            <a:schemeClr val="accent1"/>
          </a:fillRef>
          <a:effectRef idx="0">
            <a:schemeClr val="accent1"/>
          </a:effectRef>
          <a:fontRef idx="minor">
            <a:schemeClr val="lt1"/>
          </a:fontRef>
        </p:style>
        <p:txBody>
          <a:bodyPr anchor="ctr"/>
          <a:lstStyle/>
          <a:p>
            <a:pPr defTabSz="1017270" fontAlgn="base">
              <a:spcBef>
                <a:spcPct val="0"/>
              </a:spcBef>
              <a:spcAft>
                <a:spcPct val="0"/>
              </a:spcAft>
            </a:pPr>
            <a:r>
              <a:rPr lang="ja-JP" altLang="en-US" sz="1800" b="1" smtClean="0">
                <a:solidFill>
                  <a:srgbClr val="404040"/>
                </a:solidFill>
                <a:latin typeface="HG丸ｺﾞｼｯｸM-PRO" pitchFamily="50" charset="-128"/>
                <a:ea typeface="HG丸ｺﾞｼｯｸM-PRO" pitchFamily="50" charset="-128"/>
              </a:rPr>
              <a:t>このテンプレートは</a:t>
            </a:r>
            <a:r>
              <a:rPr lang="en-US" altLang="ja-JP" sz="1800" b="1" smtClean="0">
                <a:solidFill>
                  <a:srgbClr val="404040"/>
                </a:solidFill>
                <a:latin typeface="HG丸ｺﾞｼｯｸM-PRO" pitchFamily="50" charset="-128"/>
                <a:ea typeface="HG丸ｺﾞｼｯｸM-PRO" pitchFamily="50" charset="-128"/>
              </a:rPr>
              <a:t>A4</a:t>
            </a:r>
            <a:r>
              <a:rPr lang="ja-JP" altLang="en-US" sz="1800" b="1" smtClean="0">
                <a:solidFill>
                  <a:srgbClr val="404040"/>
                </a:solidFill>
                <a:latin typeface="HG丸ｺﾞｼｯｸM-PRO" pitchFamily="50" charset="-128"/>
                <a:ea typeface="HG丸ｺﾞｼｯｸM-PRO" pitchFamily="50" charset="-128"/>
              </a:rPr>
              <a:t>サイズ</a:t>
            </a:r>
            <a:r>
              <a:rPr lang="en-US" altLang="ja-JP" sz="1800" b="1" smtClean="0">
                <a:solidFill>
                  <a:srgbClr val="404040"/>
                </a:solidFill>
                <a:latin typeface="HG丸ｺﾞｼｯｸM-PRO" pitchFamily="50" charset="-128"/>
                <a:ea typeface="HG丸ｺﾞｼｯｸM-PRO" pitchFamily="50" charset="-128"/>
              </a:rPr>
              <a:t>(297</a:t>
            </a:r>
            <a:r>
              <a:rPr lang="ja-JP" altLang="en-US" sz="1800" b="1" smtClean="0">
                <a:solidFill>
                  <a:srgbClr val="404040"/>
                </a:solidFill>
                <a:latin typeface="HG丸ｺﾞｼｯｸM-PRO" pitchFamily="50" charset="-128"/>
                <a:ea typeface="HG丸ｺﾞｼｯｸM-PRO" pitchFamily="50" charset="-128"/>
              </a:rPr>
              <a:t>㎜</a:t>
            </a:r>
            <a:r>
              <a:rPr lang="en-US" altLang="ja-JP" sz="1800" b="1" smtClean="0">
                <a:solidFill>
                  <a:srgbClr val="404040"/>
                </a:solidFill>
                <a:latin typeface="HG丸ｺﾞｼｯｸM-PRO" pitchFamily="50" charset="-128"/>
                <a:ea typeface="HG丸ｺﾞｼｯｸM-PRO" pitchFamily="50" charset="-128"/>
              </a:rPr>
              <a:t>×210</a:t>
            </a:r>
            <a:r>
              <a:rPr lang="ja-JP" altLang="en-US" sz="1800" b="1" smtClean="0">
                <a:solidFill>
                  <a:srgbClr val="404040"/>
                </a:solidFill>
                <a:latin typeface="HG丸ｺﾞｼｯｸM-PRO" pitchFamily="50" charset="-128"/>
                <a:ea typeface="HG丸ｺﾞｼｯｸM-PRO" pitchFamily="50" charset="-128"/>
              </a:rPr>
              <a:t>㎜）の</a:t>
            </a:r>
            <a:endParaRPr lang="ja-JP" altLang="en-US" sz="1800" b="1" smtClean="0">
              <a:solidFill>
                <a:srgbClr val="404040"/>
              </a:solidFill>
              <a:latin typeface="HG丸ｺﾞｼｯｸM-PRO" pitchFamily="50" charset="-128"/>
              <a:ea typeface="HG丸ｺﾞｼｯｸM-PRO" pitchFamily="50" charset="-128"/>
            </a:endParaRPr>
          </a:p>
          <a:p>
            <a:pPr defTabSz="1017270" fontAlgn="base">
              <a:spcBef>
                <a:spcPct val="0"/>
              </a:spcBef>
              <a:spcAft>
                <a:spcPct val="0"/>
              </a:spcAft>
            </a:pPr>
            <a:r>
              <a:rPr lang="ja-JP" altLang="en-US" sz="1800" b="1" smtClean="0">
                <a:solidFill>
                  <a:srgbClr val="404040"/>
                </a:solidFill>
                <a:latin typeface="HG丸ｺﾞｼｯｸM-PRO" pitchFamily="50" charset="-128"/>
                <a:ea typeface="HG丸ｺﾞｼｯｸM-PRO" pitchFamily="50" charset="-128"/>
              </a:rPr>
              <a:t>印刷物を作る為のテンプレートです。</a:t>
            </a:r>
            <a:endParaRPr lang="ja-JP" altLang="en-US" sz="1800" b="1" smtClean="0">
              <a:solidFill>
                <a:srgbClr val="404040"/>
              </a:solidFill>
              <a:latin typeface="HG丸ｺﾞｼｯｸM-PRO" pitchFamily="50" charset="-128"/>
              <a:ea typeface="HG丸ｺﾞｼｯｸM-PRO" pitchFamily="50" charset="-128"/>
            </a:endParaRPr>
          </a:p>
          <a:p>
            <a:pPr defTabSz="1017270" fontAlgn="base">
              <a:spcBef>
                <a:spcPct val="0"/>
              </a:spcBef>
              <a:spcAft>
                <a:spcPct val="0"/>
              </a:spcAft>
            </a:pPr>
            <a:r>
              <a:rPr lang="ja-JP" altLang="en-US" sz="1800" b="1" smtClean="0">
                <a:solidFill>
                  <a:srgbClr val="404040"/>
                </a:solidFill>
                <a:latin typeface="HG丸ｺﾞｼｯｸM-PRO" pitchFamily="50" charset="-128"/>
                <a:ea typeface="HG丸ｺﾞｼｯｸM-PRO" pitchFamily="50" charset="-128"/>
              </a:rPr>
              <a:t>ご利用にあたっては「ご利用ガイド」をお読みください。</a:t>
            </a:r>
          </a:p>
        </p:txBody>
      </p:sp>
    </p:spTree>
  </p:cSld>
  <p:clrMapOvr>
    <a:masterClrMapping/>
  </p:clrMapOvr>
  <p:timing>
    <p:tnLst>
      <p:par>
        <p:cTn id="1" dur="indefinite" restart="never" nodeType="tmRoot"/>
      </p:par>
    </p:tnLst>
  </p:timing>
</p:sld>
</file>

<file path=ppt/slides/slide2.xml><?xml version="1.0" encoding="utf-8"?>
<p:sld xmlns:a="http://schemas.openxmlformats.org/drawingml/2006/main" xmlns:r="http://schemas.openxmlformats.org/officeDocument/2006/relationships" xmlns:p="http://schemas.openxmlformats.org/presentationml/2006/main">
  <p:cSld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pic>
        <p:nvPicPr>
          <p:cNvPr id="58" name="図 57"/>
          <p:cNvPicPr>
            <a:picLocks noChangeAspect="1"/>
          </p:cNvPicPr>
          <p:nvPr/>
        </p:nvPicPr>
        <p:blipFill>
          <a:blip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tretch>
            <a:fillRect/>
          </a:stretch>
        </p:blipFill>
        <p:spPr>
          <a:xfrm>
            <a:off x="448" y="1524"/>
            <a:ext cx="7775127" cy="10905293"/>
          </a:xfrm>
          <a:prstGeom prst="rect">
            <a:avLst/>
          </a:prstGeom>
        </p:spPr>
      </p:pic>
      <p:pic>
        <p:nvPicPr>
          <p:cNvPr id="55" name="図 54"/>
          <p:cNvPicPr>
            <a:picLocks noChangeAspect="1"/>
          </p:cNvPicPr>
          <p:nvPr/>
        </p:nvPicPr>
        <p:blipFill>
          <a:blip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tretch>
            <a:fillRect/>
          </a:stretch>
        </p:blipFill>
        <p:spPr>
          <a:xfrm>
            <a:off x="5839643" y="805437"/>
            <a:ext cx="1277115" cy="847346"/>
          </a:xfrm>
          <a:prstGeom prst="rect">
            <a:avLst/>
          </a:prstGeom>
        </p:spPr>
      </p:pic>
      <p:sp>
        <p:nvSpPr>
          <p:cNvPr id="3" name="正方形/長方形 2"/>
          <p:cNvSpPr/>
          <p:nvPr/>
        </p:nvSpPr>
        <p:spPr>
          <a:xfrm>
            <a:off x="1884404" y="651079"/>
            <a:ext cx="3999813" cy="984885"/>
          </a:xfrm>
          <a:prstGeom prst="rect">
            <a:avLst/>
          </a:prstGeom>
        </p:spPr>
        <p:txBody>
          <a:bodyPr wrap="none">
            <a:spAutoFit/>
          </a:bodyPr>
          <a:lstStyle/>
          <a:p>
            <a:r>
              <a:rPr lang="en-US" altLang="ja-JP" sz="5800" b="1" dirty="0">
                <a:solidFill>
                  <a:srgbClr val="BB541F"/>
                </a:solidFill>
                <a:ea typeface="HGSｺﾞｼｯｸM" pitchFamily="50" charset="-128"/>
              </a:rPr>
              <a:t>Lunch Menu</a:t>
            </a:r>
            <a:endParaRPr lang="ja-JP" altLang="en-US" sz="5800" b="1" dirty="0">
              <a:solidFill>
                <a:srgbClr val="BB541F"/>
              </a:solidFill>
              <a:ea typeface="HGSｺﾞｼｯｸM" pitchFamily="50" charset="-128"/>
            </a:endParaRPr>
          </a:p>
        </p:txBody>
      </p:sp>
      <p:sp>
        <p:nvSpPr>
          <p:cNvPr id="4" name="正方形/長方形 3"/>
          <p:cNvSpPr/>
          <p:nvPr/>
        </p:nvSpPr>
        <p:spPr>
          <a:xfrm>
            <a:off x="5924233" y="906104"/>
            <a:ext cx="1276350" cy="646331"/>
          </a:xfrm>
          <a:prstGeom prst="rect">
            <a:avLst/>
          </a:prstGeom>
        </p:spPr>
        <p:txBody>
          <a:bodyPr wrap="square">
            <a:spAutoFit/>
          </a:bodyPr>
          <a:lstStyle/>
          <a:p>
            <a:pPr algn="ctr"/>
            <a:r>
              <a:rPr lang="en-US" altLang="ja-JP" sz="1200" dirty="0">
                <a:solidFill>
                  <a:srgbClr val="BB541F"/>
                </a:solidFill>
                <a:latin typeface="HGSｺﾞｼｯｸE" pitchFamily="50" charset="-128"/>
                <a:ea typeface="HGSｺﾞｼｯｸE" pitchFamily="50" charset="-128"/>
              </a:rPr>
              <a:t>9</a:t>
            </a:r>
            <a:r>
              <a:rPr lang="ja-JP" altLang="en-US" sz="1200" dirty="0">
                <a:solidFill>
                  <a:srgbClr val="BB541F"/>
                </a:solidFill>
                <a:latin typeface="HGSｺﾞｼｯｸE" pitchFamily="50" charset="-128"/>
                <a:ea typeface="HGSｺﾞｼｯｸE" pitchFamily="50" charset="-128"/>
              </a:rPr>
              <a:t>月</a:t>
            </a:r>
            <a:r>
              <a:rPr lang="en-US" altLang="ja-JP" sz="1200" dirty="0">
                <a:solidFill>
                  <a:srgbClr val="BB541F"/>
                </a:solidFill>
                <a:latin typeface="HGSｺﾞｼｯｸE" pitchFamily="50" charset="-128"/>
                <a:ea typeface="HGSｺﾞｼｯｸE" pitchFamily="50" charset="-128"/>
              </a:rPr>
              <a:t>1</a:t>
            </a:r>
            <a:r>
              <a:rPr lang="ja-JP" altLang="en-US" sz="1200" dirty="0">
                <a:solidFill>
                  <a:srgbClr val="BB541F"/>
                </a:solidFill>
                <a:latin typeface="HGSｺﾞｼｯｸE" pitchFamily="50" charset="-128"/>
                <a:ea typeface="HGSｺﾞｼｯｸE" pitchFamily="50" charset="-128"/>
              </a:rPr>
              <a:t>日より</a:t>
            </a:r>
            <a:endParaRPr lang="ja-JP" altLang="en-US" sz="1200" dirty="0">
              <a:solidFill>
                <a:srgbClr val="BB541F"/>
              </a:solidFill>
              <a:latin typeface="HGSｺﾞｼｯｸE" pitchFamily="50" charset="-128"/>
              <a:ea typeface="HGSｺﾞｼｯｸE" pitchFamily="50" charset="-128"/>
            </a:endParaRPr>
          </a:p>
          <a:p>
            <a:pPr algn="ctr"/>
            <a:r>
              <a:rPr lang="ja-JP" altLang="en-US" sz="1200" dirty="0">
                <a:solidFill>
                  <a:srgbClr val="BB541F"/>
                </a:solidFill>
                <a:latin typeface="HGSｺﾞｼｯｸE" pitchFamily="50" charset="-128"/>
                <a:ea typeface="HGSｺﾞｼｯｸE" pitchFamily="50" charset="-128"/>
              </a:rPr>
              <a:t>ランチ</a:t>
            </a:r>
            <a:endParaRPr lang="ja-JP" altLang="en-US" sz="1200" dirty="0">
              <a:solidFill>
                <a:srgbClr val="BB541F"/>
              </a:solidFill>
              <a:latin typeface="HGSｺﾞｼｯｸE" pitchFamily="50" charset="-128"/>
              <a:ea typeface="HGSｺﾞｼｯｸE" pitchFamily="50" charset="-128"/>
            </a:endParaRPr>
          </a:p>
          <a:p>
            <a:pPr algn="ctr"/>
            <a:r>
              <a:rPr lang="ja-JP" altLang="en-US" sz="1200" dirty="0">
                <a:solidFill>
                  <a:srgbClr val="BB541F"/>
                </a:solidFill>
                <a:latin typeface="HGSｺﾞｼｯｸE" pitchFamily="50" charset="-128"/>
                <a:ea typeface="HGSｺﾞｼｯｸE" pitchFamily="50" charset="-128"/>
              </a:rPr>
              <a:t>はじめました！</a:t>
            </a:r>
          </a:p>
        </p:txBody>
      </p:sp>
      <p:sp>
        <p:nvSpPr>
          <p:cNvPr id="5" name="正方形/長方形 4"/>
          <p:cNvSpPr/>
          <p:nvPr/>
        </p:nvSpPr>
        <p:spPr>
          <a:xfrm>
            <a:off x="3279217" y="1422745"/>
            <a:ext cx="1093376" cy="276999"/>
          </a:xfrm>
          <a:prstGeom prst="rect">
            <a:avLst/>
          </a:prstGeom>
        </p:spPr>
        <p:txBody>
          <a:bodyPr wrap="none">
            <a:spAutoFit/>
          </a:bodyPr>
          <a:lstStyle/>
          <a:p>
            <a:r>
              <a:rPr lang="en-US" altLang="ja-JP" sz="1200" dirty="0" smtClean="0">
                <a:solidFill>
                  <a:schemeClr val="bg1"/>
                </a:solidFill>
                <a:latin typeface="Arial" pitchFamily="34" charset="0"/>
                <a:ea typeface="HGSｺﾞｼｯｸM" pitchFamily="50" charset="-128"/>
                <a:cs typeface="Arial" pitchFamily="34" charset="0"/>
              </a:rPr>
              <a:t>11:00</a:t>
            </a:r>
            <a:r>
              <a:rPr lang="ja-JP" altLang="en-US" sz="1200" dirty="0" smtClean="0">
                <a:solidFill>
                  <a:schemeClr val="bg1"/>
                </a:solidFill>
                <a:latin typeface="Arial" pitchFamily="34" charset="0"/>
                <a:ea typeface="HGSｺﾞｼｯｸM" pitchFamily="50" charset="-128"/>
                <a:cs typeface="Arial" pitchFamily="34" charset="0"/>
              </a:rPr>
              <a:t>～</a:t>
            </a:r>
            <a:r>
              <a:rPr lang="en-US" altLang="ja-JP" sz="1200" dirty="0" smtClean="0">
                <a:solidFill>
                  <a:schemeClr val="bg1"/>
                </a:solidFill>
                <a:latin typeface="Arial" pitchFamily="34" charset="0"/>
                <a:ea typeface="HGSｺﾞｼｯｸM" pitchFamily="50" charset="-128"/>
                <a:cs typeface="Arial" pitchFamily="34" charset="0"/>
              </a:rPr>
              <a:t>14:00</a:t>
            </a:r>
            <a:endParaRPr lang="ja-JP" altLang="en-US" sz="1200" dirty="0">
              <a:solidFill>
                <a:schemeClr val="bg1"/>
              </a:solidFill>
              <a:latin typeface="Arial" pitchFamily="34" charset="0"/>
              <a:ea typeface="HGSｺﾞｼｯｸM" pitchFamily="50" charset="-128"/>
              <a:cs typeface="Arial" pitchFamily="34" charset="0"/>
            </a:endParaRPr>
          </a:p>
        </p:txBody>
      </p:sp>
      <p:sp>
        <p:nvSpPr>
          <p:cNvPr id="6" name="正方形/長方形 5"/>
          <p:cNvSpPr/>
          <p:nvPr/>
        </p:nvSpPr>
        <p:spPr>
          <a:xfrm>
            <a:off x="548914" y="1930705"/>
            <a:ext cx="1943100" cy="507831"/>
          </a:xfrm>
          <a:prstGeom prst="rect">
            <a:avLst/>
          </a:prstGeom>
        </p:spPr>
        <p:txBody>
          <a:bodyPr wrap="square">
            <a:spAutoFit/>
          </a:bodyPr>
          <a:lstStyle/>
          <a:p>
            <a:r>
              <a:rPr lang="ja-JP" altLang="en-US" sz="1600" dirty="0">
                <a:latin typeface="HGSｺﾞｼｯｸE" pitchFamily="50" charset="-128"/>
                <a:ea typeface="HGSｺﾞｼｯｸE" pitchFamily="50" charset="-128"/>
              </a:rPr>
              <a:t>日替わりランチ</a:t>
            </a:r>
            <a:r>
              <a:rPr lang="en-US" altLang="ja-JP" sz="1600" dirty="0">
                <a:latin typeface="HGSｺﾞｼｯｸE" pitchFamily="50" charset="-128"/>
                <a:ea typeface="HGSｺﾞｼｯｸE" pitchFamily="50" charset="-128"/>
              </a:rPr>
              <a:t>A</a:t>
            </a:r>
            <a:endParaRPr lang="en-US" altLang="ja-JP" sz="1600" dirty="0">
              <a:latin typeface="HGSｺﾞｼｯｸE" pitchFamily="50" charset="-128"/>
              <a:ea typeface="HGSｺﾞｼｯｸE" pitchFamily="50" charset="-128"/>
            </a:endParaRPr>
          </a:p>
          <a:p>
            <a:r>
              <a:rPr lang="ja-JP" altLang="en-US" sz="1000" dirty="0">
                <a:latin typeface="HGSｺﾞｼｯｸM" pitchFamily="50" charset="-128"/>
                <a:ea typeface="HGSｺﾞｼｯｸM" pitchFamily="50" charset="-128"/>
              </a:rPr>
              <a:t>（サラダ・ドリンク</a:t>
            </a:r>
            <a:r>
              <a:rPr lang="en-US" altLang="ja-JP" sz="1000" dirty="0">
                <a:latin typeface="HGSｺﾞｼｯｸM" pitchFamily="50" charset="-128"/>
                <a:ea typeface="HGSｺﾞｼｯｸM" pitchFamily="50" charset="-128"/>
              </a:rPr>
              <a:t>set</a:t>
            </a:r>
            <a:r>
              <a:rPr lang="ja-JP" altLang="en-US" sz="1000" dirty="0">
                <a:latin typeface="HGSｺﾞｼｯｸM" pitchFamily="50" charset="-128"/>
                <a:ea typeface="HGSｺﾞｼｯｸM" pitchFamily="50" charset="-128"/>
              </a:rPr>
              <a:t>）</a:t>
            </a:r>
          </a:p>
        </p:txBody>
      </p:sp>
      <p:sp>
        <p:nvSpPr>
          <p:cNvPr id="7" name="正方形/長方形 6"/>
          <p:cNvSpPr/>
          <p:nvPr/>
        </p:nvSpPr>
        <p:spPr>
          <a:xfrm>
            <a:off x="3940113" y="1930705"/>
            <a:ext cx="2000250" cy="507831"/>
          </a:xfrm>
          <a:prstGeom prst="rect">
            <a:avLst/>
          </a:prstGeom>
        </p:spPr>
        <p:txBody>
          <a:bodyPr wrap="square">
            <a:spAutoFit/>
          </a:bodyPr>
          <a:lstStyle/>
          <a:p>
            <a:r>
              <a:rPr lang="ja-JP" altLang="en-US" sz="1600" dirty="0">
                <a:latin typeface="HGSｺﾞｼｯｸE" pitchFamily="50" charset="-128"/>
                <a:ea typeface="HGSｺﾞｼｯｸE" pitchFamily="50" charset="-128"/>
              </a:rPr>
              <a:t>日替わりランチ</a:t>
            </a:r>
            <a:r>
              <a:rPr lang="en-US" altLang="ja-JP" sz="1600" dirty="0">
                <a:latin typeface="HGSｺﾞｼｯｸE" pitchFamily="50" charset="-128"/>
                <a:ea typeface="HGSｺﾞｼｯｸE" pitchFamily="50" charset="-128"/>
              </a:rPr>
              <a:t>B</a:t>
            </a:r>
            <a:endParaRPr lang="en-US" altLang="ja-JP" sz="1600" dirty="0">
              <a:latin typeface="HGSｺﾞｼｯｸE" pitchFamily="50" charset="-128"/>
              <a:ea typeface="HGSｺﾞｼｯｸE" pitchFamily="50" charset="-128"/>
            </a:endParaRPr>
          </a:p>
          <a:p>
            <a:r>
              <a:rPr lang="ja-JP" altLang="en-US" sz="1000" dirty="0">
                <a:latin typeface="HGSｺﾞｼｯｸM" pitchFamily="50" charset="-128"/>
                <a:ea typeface="HGSｺﾞｼｯｸM" pitchFamily="50" charset="-128"/>
              </a:rPr>
              <a:t>（サラダ・ドリンク</a:t>
            </a:r>
            <a:r>
              <a:rPr lang="en-US" altLang="ja-JP" sz="1000" dirty="0">
                <a:latin typeface="HGSｺﾞｼｯｸM" pitchFamily="50" charset="-128"/>
                <a:ea typeface="HGSｺﾞｼｯｸM" pitchFamily="50" charset="-128"/>
              </a:rPr>
              <a:t>set</a:t>
            </a:r>
            <a:r>
              <a:rPr lang="ja-JP" altLang="en-US" sz="1000" dirty="0">
                <a:latin typeface="HGSｺﾞｼｯｸM" pitchFamily="50" charset="-128"/>
                <a:ea typeface="HGSｺﾞｼｯｸM" pitchFamily="50" charset="-128"/>
              </a:rPr>
              <a:t>）</a:t>
            </a:r>
          </a:p>
        </p:txBody>
      </p:sp>
      <p:sp>
        <p:nvSpPr>
          <p:cNvPr id="8" name="正方形/長方形 7"/>
          <p:cNvSpPr/>
          <p:nvPr/>
        </p:nvSpPr>
        <p:spPr>
          <a:xfrm>
            <a:off x="2269484" y="2398902"/>
            <a:ext cx="1613927" cy="451406"/>
          </a:xfrm>
          <a:prstGeom prst="rect">
            <a:avLst/>
          </a:prstGeom>
        </p:spPr>
        <p:txBody>
          <a:bodyPr wrap="square">
            <a:spAutoFit/>
          </a:bodyPr>
          <a:lstStyle/>
          <a:p>
            <a:pPr>
              <a:lnSpc>
                <a:spcPts val="1400"/>
              </a:lnSpc>
            </a:pPr>
            <a:r>
              <a:rPr lang="ja-JP" altLang="en-US" sz="1100" dirty="0">
                <a:latin typeface="HGSｺﾞｼｯｸM" pitchFamily="50" charset="-128"/>
                <a:ea typeface="HGSｺﾞｼｯｸM" pitchFamily="50" charset="-128"/>
              </a:rPr>
              <a:t>内容は日替わりですのでスタッフまで。</a:t>
            </a:r>
          </a:p>
        </p:txBody>
      </p:sp>
      <p:sp>
        <p:nvSpPr>
          <p:cNvPr id="9" name="正方形/長方形 8"/>
          <p:cNvSpPr/>
          <p:nvPr/>
        </p:nvSpPr>
        <p:spPr>
          <a:xfrm>
            <a:off x="2533892" y="3184216"/>
            <a:ext cx="1217000" cy="523220"/>
          </a:xfrm>
          <a:prstGeom prst="rect">
            <a:avLst/>
          </a:prstGeom>
        </p:spPr>
        <p:txBody>
          <a:bodyPr wrap="none">
            <a:spAutoFit/>
          </a:bodyPr>
          <a:lstStyle/>
          <a:p>
            <a:r>
              <a:rPr lang="en-US" altLang="ja-JP" sz="1800" dirty="0" smtClean="0">
                <a:latin typeface="HGS明朝E" pitchFamily="18" charset="-128"/>
                <a:ea typeface="HGS明朝E" pitchFamily="18" charset="-128"/>
              </a:rPr>
              <a:t>¥ </a:t>
            </a:r>
            <a:r>
              <a:rPr lang="en-US" altLang="ja-JP" sz="2800" dirty="0" smtClean="0">
                <a:latin typeface="HGS明朝E" pitchFamily="18" charset="-128"/>
                <a:ea typeface="HGS明朝E" pitchFamily="18" charset="-128"/>
              </a:rPr>
              <a:t>1,000</a:t>
            </a:r>
            <a:endParaRPr lang="ja-JP" altLang="en-US" sz="2800" dirty="0">
              <a:latin typeface="HGS明朝E" pitchFamily="18" charset="-128"/>
              <a:ea typeface="HGS明朝E" pitchFamily="18" charset="-128"/>
            </a:endParaRPr>
          </a:p>
        </p:txBody>
      </p:sp>
      <p:sp>
        <p:nvSpPr>
          <p:cNvPr id="10" name="正方形/長方形 9"/>
          <p:cNvSpPr/>
          <p:nvPr/>
        </p:nvSpPr>
        <p:spPr>
          <a:xfrm>
            <a:off x="5922618" y="3184216"/>
            <a:ext cx="1217000" cy="523220"/>
          </a:xfrm>
          <a:prstGeom prst="rect">
            <a:avLst/>
          </a:prstGeom>
        </p:spPr>
        <p:txBody>
          <a:bodyPr wrap="none">
            <a:spAutoFit/>
          </a:bodyPr>
          <a:lstStyle/>
          <a:p>
            <a:r>
              <a:rPr lang="en-US" altLang="ja-JP" sz="1800" dirty="0">
                <a:latin typeface="HGS明朝E" pitchFamily="18" charset="-128"/>
                <a:ea typeface="HGS明朝E" pitchFamily="18" charset="-128"/>
              </a:rPr>
              <a:t>¥ </a:t>
            </a:r>
            <a:r>
              <a:rPr lang="en-US" altLang="ja-JP" sz="2800" dirty="0">
                <a:latin typeface="HGS明朝E" pitchFamily="18" charset="-128"/>
                <a:ea typeface="HGS明朝E" pitchFamily="18" charset="-128"/>
              </a:rPr>
              <a:t>1,200</a:t>
            </a:r>
            <a:endParaRPr lang="ja-JP" altLang="en-US" sz="2800" dirty="0">
              <a:latin typeface="HGS明朝E" pitchFamily="18" charset="-128"/>
              <a:ea typeface="HGS明朝E" pitchFamily="18" charset="-128"/>
            </a:endParaRPr>
          </a:p>
        </p:txBody>
      </p:sp>
      <p:sp>
        <p:nvSpPr>
          <p:cNvPr id="12" name="正方形/長方形 11"/>
          <p:cNvSpPr/>
          <p:nvPr/>
        </p:nvSpPr>
        <p:spPr>
          <a:xfrm>
            <a:off x="548914" y="3736011"/>
            <a:ext cx="1943100" cy="492443"/>
          </a:xfrm>
          <a:prstGeom prst="rect">
            <a:avLst/>
          </a:prstGeom>
        </p:spPr>
        <p:txBody>
          <a:bodyPr wrap="square">
            <a:spAutoFit/>
          </a:bodyPr>
          <a:lstStyle/>
          <a:p>
            <a:r>
              <a:rPr lang="ja-JP" altLang="en-US" sz="1600" dirty="0">
                <a:latin typeface="HGSｺﾞｼｯｸE" pitchFamily="50" charset="-128"/>
                <a:ea typeface="HGSｺﾞｼｯｸE" pitchFamily="50" charset="-128"/>
              </a:rPr>
              <a:t>日替わりランチ</a:t>
            </a:r>
            <a:r>
              <a:rPr lang="en-US" altLang="ja-JP" sz="1600" dirty="0">
                <a:latin typeface="HGSｺﾞｼｯｸE" pitchFamily="50" charset="-128"/>
                <a:ea typeface="HGSｺﾞｼｯｸE" pitchFamily="50" charset="-128"/>
              </a:rPr>
              <a:t>S</a:t>
            </a:r>
            <a:endParaRPr lang="en-US" altLang="ja-JP" sz="1600" dirty="0">
              <a:latin typeface="HGSｺﾞｼｯｸE" pitchFamily="50" charset="-128"/>
              <a:ea typeface="HGSｺﾞｼｯｸE" pitchFamily="50" charset="-128"/>
            </a:endParaRPr>
          </a:p>
          <a:p>
            <a:r>
              <a:rPr lang="en-US" altLang="ja-JP" sz="1000" dirty="0">
                <a:latin typeface="HGSｺﾞｼｯｸM" pitchFamily="50" charset="-128"/>
                <a:ea typeface="HGSｺﾞｼｯｸM" pitchFamily="50" charset="-128"/>
              </a:rPr>
              <a:t>(</a:t>
            </a:r>
            <a:r>
              <a:rPr lang="ja-JP" altLang="en-US" sz="1000" dirty="0">
                <a:latin typeface="HGSｺﾞｼｯｸM" pitchFamily="50" charset="-128"/>
                <a:ea typeface="HGSｺﾞｼｯｸM" pitchFamily="50" charset="-128"/>
              </a:rPr>
              <a:t>サラダ・パン・ドリンク</a:t>
            </a:r>
            <a:r>
              <a:rPr lang="en-US" altLang="ja-JP" sz="1000" dirty="0">
                <a:latin typeface="HGSｺﾞｼｯｸM" pitchFamily="50" charset="-128"/>
                <a:ea typeface="HGSｺﾞｼｯｸM" pitchFamily="50" charset="-128"/>
              </a:rPr>
              <a:t>set)</a:t>
            </a:r>
          </a:p>
        </p:txBody>
      </p:sp>
      <p:sp>
        <p:nvSpPr>
          <p:cNvPr id="13" name="正方形/長方形 12"/>
          <p:cNvSpPr/>
          <p:nvPr/>
        </p:nvSpPr>
        <p:spPr>
          <a:xfrm>
            <a:off x="2533892" y="4980524"/>
            <a:ext cx="1217000" cy="523220"/>
          </a:xfrm>
          <a:prstGeom prst="rect">
            <a:avLst/>
          </a:prstGeom>
        </p:spPr>
        <p:txBody>
          <a:bodyPr wrap="none">
            <a:spAutoFit/>
          </a:bodyPr>
          <a:lstStyle/>
          <a:p>
            <a:r>
              <a:rPr lang="en-US" altLang="ja-JP" sz="1800" dirty="0">
                <a:latin typeface="HGS明朝E" pitchFamily="18" charset="-128"/>
                <a:ea typeface="HGS明朝E" pitchFamily="18" charset="-128"/>
              </a:rPr>
              <a:t>¥ </a:t>
            </a:r>
            <a:r>
              <a:rPr lang="en-US" altLang="ja-JP" sz="2800" dirty="0">
                <a:latin typeface="HGS明朝E" pitchFamily="18" charset="-128"/>
                <a:ea typeface="HGS明朝E" pitchFamily="18" charset="-128"/>
              </a:rPr>
              <a:t>1,500</a:t>
            </a:r>
            <a:endParaRPr lang="ja-JP" altLang="en-US" sz="2800" dirty="0">
              <a:latin typeface="HGS明朝E" pitchFamily="18" charset="-128"/>
              <a:ea typeface="HGS明朝E" pitchFamily="18" charset="-128"/>
            </a:endParaRPr>
          </a:p>
        </p:txBody>
      </p:sp>
      <p:sp>
        <p:nvSpPr>
          <p:cNvPr id="14" name="正方形/長方形 13"/>
          <p:cNvSpPr/>
          <p:nvPr/>
        </p:nvSpPr>
        <p:spPr>
          <a:xfrm>
            <a:off x="3940113" y="3736011"/>
            <a:ext cx="1987334" cy="492443"/>
          </a:xfrm>
          <a:prstGeom prst="rect">
            <a:avLst/>
          </a:prstGeom>
        </p:spPr>
        <p:txBody>
          <a:bodyPr wrap="square">
            <a:spAutoFit/>
          </a:bodyPr>
          <a:lstStyle/>
          <a:p>
            <a:r>
              <a:rPr lang="ja-JP" altLang="en-US" sz="1600" dirty="0">
                <a:latin typeface="HGSｺﾞｼｯｸE" pitchFamily="50" charset="-128"/>
                <a:ea typeface="HGSｺﾞｼｯｸE" pitchFamily="50" charset="-128"/>
              </a:rPr>
              <a:t>海老の海鮮パスタ</a:t>
            </a:r>
            <a:endParaRPr lang="ja-JP" altLang="en-US" sz="1600" dirty="0">
              <a:latin typeface="HGSｺﾞｼｯｸE" pitchFamily="50" charset="-128"/>
              <a:ea typeface="HGSｺﾞｼｯｸE" pitchFamily="50" charset="-128"/>
            </a:endParaRPr>
          </a:p>
          <a:p>
            <a:r>
              <a:rPr lang="ja-JP" altLang="en-US" sz="1000" dirty="0">
                <a:latin typeface="HGSｺﾞｼｯｸM" pitchFamily="50" charset="-128"/>
                <a:ea typeface="HGSｺﾞｼｯｸM" pitchFamily="50" charset="-128"/>
              </a:rPr>
              <a:t>（サラダ・ドリンク</a:t>
            </a:r>
            <a:r>
              <a:rPr lang="en-US" altLang="ja-JP" sz="1000" dirty="0">
                <a:latin typeface="HGSｺﾞｼｯｸM" pitchFamily="50" charset="-128"/>
                <a:ea typeface="HGSｺﾞｼｯｸM" pitchFamily="50" charset="-128"/>
              </a:rPr>
              <a:t>set</a:t>
            </a:r>
            <a:r>
              <a:rPr lang="ja-JP" altLang="en-US" sz="1000" dirty="0">
                <a:latin typeface="HGSｺﾞｼｯｸM" pitchFamily="50" charset="-128"/>
                <a:ea typeface="HGSｺﾞｼｯｸM" pitchFamily="50" charset="-128"/>
              </a:rPr>
              <a:t>）</a:t>
            </a:r>
          </a:p>
        </p:txBody>
      </p:sp>
      <p:sp>
        <p:nvSpPr>
          <p:cNvPr id="15" name="正方形/長方形 14"/>
          <p:cNvSpPr/>
          <p:nvPr/>
        </p:nvSpPr>
        <p:spPr>
          <a:xfrm>
            <a:off x="5639221" y="4201145"/>
            <a:ext cx="1613927" cy="630942"/>
          </a:xfrm>
          <a:prstGeom prst="rect">
            <a:avLst/>
          </a:prstGeom>
        </p:spPr>
        <p:txBody>
          <a:bodyPr wrap="square">
            <a:spAutoFit/>
          </a:bodyPr>
          <a:lstStyle/>
          <a:p>
            <a:pPr>
              <a:lnSpc>
                <a:spcPts val="1400"/>
              </a:lnSpc>
            </a:pPr>
            <a:r>
              <a:rPr lang="en-US" altLang="ja-JP" sz="1100" dirty="0">
                <a:latin typeface="HGSｺﾞｼｯｸM" pitchFamily="50" charset="-128"/>
                <a:ea typeface="HGSｺﾞｼｯｸM" pitchFamily="50" charset="-128"/>
              </a:rPr>
              <a:t>3</a:t>
            </a:r>
            <a:r>
              <a:rPr lang="ja-JP" altLang="en-US" sz="1100" dirty="0">
                <a:latin typeface="HGSｺﾞｼｯｸM" pitchFamily="50" charset="-128"/>
                <a:ea typeface="HGSｺﾞｼｯｸM" pitchFamily="50" charset="-128"/>
              </a:rPr>
              <a:t>種類の海老とイカが</a:t>
            </a:r>
            <a:endParaRPr lang="ja-JP" altLang="en-US" sz="1100" dirty="0">
              <a:latin typeface="HGSｺﾞｼｯｸM" pitchFamily="50" charset="-128"/>
              <a:ea typeface="HGSｺﾞｼｯｸM" pitchFamily="50" charset="-128"/>
            </a:endParaRPr>
          </a:p>
          <a:p>
            <a:pPr>
              <a:lnSpc>
                <a:spcPts val="1400"/>
              </a:lnSpc>
            </a:pPr>
            <a:r>
              <a:rPr lang="ja-JP" altLang="en-US" sz="1100" dirty="0">
                <a:latin typeface="HGSｺﾞｼｯｸM" pitchFamily="50" charset="-128"/>
                <a:ea typeface="HGSｺﾞｼｯｸM" pitchFamily="50" charset="-128"/>
              </a:rPr>
              <a:t>入った海鮮風味豊かな</a:t>
            </a:r>
            <a:endParaRPr lang="ja-JP" altLang="en-US" sz="1100" dirty="0">
              <a:latin typeface="HGSｺﾞｼｯｸM" pitchFamily="50" charset="-128"/>
              <a:ea typeface="HGSｺﾞｼｯｸM" pitchFamily="50" charset="-128"/>
            </a:endParaRPr>
          </a:p>
          <a:p>
            <a:pPr>
              <a:lnSpc>
                <a:spcPts val="1400"/>
              </a:lnSpc>
            </a:pPr>
            <a:r>
              <a:rPr lang="ja-JP" altLang="en-US" sz="1100" dirty="0">
                <a:latin typeface="HGSｺﾞｼｯｸM" pitchFamily="50" charset="-128"/>
                <a:ea typeface="HGSｺﾞｼｯｸM" pitchFamily="50" charset="-128"/>
              </a:rPr>
              <a:t>トマトソースパスタ。</a:t>
            </a:r>
          </a:p>
        </p:txBody>
      </p:sp>
      <p:sp>
        <p:nvSpPr>
          <p:cNvPr id="17" name="正方形/長方形 16"/>
          <p:cNvSpPr/>
          <p:nvPr/>
        </p:nvSpPr>
        <p:spPr>
          <a:xfrm>
            <a:off x="548914" y="5532319"/>
            <a:ext cx="2555660" cy="492443"/>
          </a:xfrm>
          <a:prstGeom prst="rect">
            <a:avLst/>
          </a:prstGeom>
        </p:spPr>
        <p:txBody>
          <a:bodyPr wrap="square">
            <a:spAutoFit/>
          </a:bodyPr>
          <a:lstStyle/>
          <a:p>
            <a:r>
              <a:rPr lang="ja-JP" altLang="en-US" sz="1600" dirty="0">
                <a:latin typeface="HGSｺﾞｼｯｸE" pitchFamily="50" charset="-128"/>
                <a:ea typeface="HGSｺﾞｼｯｸE" pitchFamily="50" charset="-128"/>
              </a:rPr>
              <a:t>トマト</a:t>
            </a:r>
            <a:r>
              <a:rPr lang="en-US" altLang="ja-JP" sz="1600" dirty="0">
                <a:latin typeface="HGSｺﾞｼｯｸE" pitchFamily="50" charset="-128"/>
                <a:ea typeface="HGSｺﾞｼｯｸE" pitchFamily="50" charset="-128"/>
              </a:rPr>
              <a:t>&amp;</a:t>
            </a:r>
            <a:r>
              <a:rPr lang="ja-JP" altLang="en-US" sz="1600" dirty="0">
                <a:latin typeface="HGSｺﾞｼｯｸE" pitchFamily="50" charset="-128"/>
                <a:ea typeface="HGSｺﾞｼｯｸE" pitchFamily="50" charset="-128"/>
              </a:rPr>
              <a:t>チーズパスタ</a:t>
            </a:r>
            <a:endParaRPr lang="ja-JP" altLang="en-US" sz="1600" dirty="0">
              <a:latin typeface="HGSｺﾞｼｯｸE" pitchFamily="50" charset="-128"/>
              <a:ea typeface="HGSｺﾞｼｯｸE" pitchFamily="50" charset="-128"/>
            </a:endParaRPr>
          </a:p>
          <a:p>
            <a:r>
              <a:rPr lang="ja-JP" altLang="en-US" sz="1000" dirty="0">
                <a:latin typeface="HGSｺﾞｼｯｸM" pitchFamily="50" charset="-128"/>
                <a:ea typeface="HGSｺﾞｼｯｸM" pitchFamily="50" charset="-128"/>
              </a:rPr>
              <a:t>（サラダ・ドリンク</a:t>
            </a:r>
            <a:r>
              <a:rPr lang="en-US" altLang="ja-JP" sz="1000" dirty="0">
                <a:latin typeface="HGSｺﾞｼｯｸM" pitchFamily="50" charset="-128"/>
                <a:ea typeface="HGSｺﾞｼｯｸM" pitchFamily="50" charset="-128"/>
              </a:rPr>
              <a:t>set</a:t>
            </a:r>
            <a:r>
              <a:rPr lang="ja-JP" altLang="en-US" sz="1000" dirty="0">
                <a:latin typeface="HGSｺﾞｼｯｸM" pitchFamily="50" charset="-128"/>
                <a:ea typeface="HGSｺﾞｼｯｸM" pitchFamily="50" charset="-128"/>
              </a:rPr>
              <a:t>）</a:t>
            </a:r>
          </a:p>
        </p:txBody>
      </p:sp>
      <p:sp>
        <p:nvSpPr>
          <p:cNvPr id="26" name="正方形/長方形 25"/>
          <p:cNvSpPr/>
          <p:nvPr/>
        </p:nvSpPr>
        <p:spPr>
          <a:xfrm>
            <a:off x="2269484" y="6001966"/>
            <a:ext cx="1618304" cy="451406"/>
          </a:xfrm>
          <a:prstGeom prst="rect">
            <a:avLst/>
          </a:prstGeom>
        </p:spPr>
        <p:txBody>
          <a:bodyPr wrap="square">
            <a:spAutoFit/>
          </a:bodyPr>
          <a:lstStyle/>
          <a:p>
            <a:pPr>
              <a:lnSpc>
                <a:spcPts val="1400"/>
              </a:lnSpc>
            </a:pPr>
            <a:r>
              <a:rPr lang="ja-JP" altLang="en-US" sz="1100" dirty="0">
                <a:latin typeface="HGSｺﾞｼｯｸM" pitchFamily="50" charset="-128"/>
                <a:ea typeface="HGSｺﾞｼｯｸM" pitchFamily="50" charset="-128"/>
              </a:rPr>
              <a:t>トマトとチーズのシンプルなパスタ。</a:t>
            </a:r>
          </a:p>
        </p:txBody>
      </p:sp>
      <p:sp>
        <p:nvSpPr>
          <p:cNvPr id="27" name="正方形/長方形 26"/>
          <p:cNvSpPr/>
          <p:nvPr/>
        </p:nvSpPr>
        <p:spPr>
          <a:xfrm>
            <a:off x="3940113" y="5532319"/>
            <a:ext cx="2002929" cy="492443"/>
          </a:xfrm>
          <a:prstGeom prst="rect">
            <a:avLst/>
          </a:prstGeom>
        </p:spPr>
        <p:txBody>
          <a:bodyPr wrap="square">
            <a:spAutoFit/>
          </a:bodyPr>
          <a:lstStyle/>
          <a:p>
            <a:r>
              <a:rPr lang="ja-JP" altLang="en-US" sz="1600" dirty="0">
                <a:latin typeface="HGSｺﾞｼｯｸE" pitchFamily="50" charset="-128"/>
                <a:ea typeface="HGSｺﾞｼｯｸE" pitchFamily="50" charset="-128"/>
              </a:rPr>
              <a:t>和風パスタ</a:t>
            </a:r>
            <a:endParaRPr lang="ja-JP" altLang="en-US" sz="1600" dirty="0">
              <a:latin typeface="HGSｺﾞｼｯｸE" pitchFamily="50" charset="-128"/>
              <a:ea typeface="HGSｺﾞｼｯｸE" pitchFamily="50" charset="-128"/>
            </a:endParaRPr>
          </a:p>
          <a:p>
            <a:r>
              <a:rPr lang="ja-JP" altLang="en-US" sz="1000" dirty="0">
                <a:latin typeface="HGSｺﾞｼｯｸM" pitchFamily="50" charset="-128"/>
                <a:ea typeface="HGSｺﾞｼｯｸM" pitchFamily="50" charset="-128"/>
              </a:rPr>
              <a:t>（サラダ・ドリンク</a:t>
            </a:r>
            <a:r>
              <a:rPr lang="en-US" altLang="ja-JP" sz="1000" dirty="0">
                <a:latin typeface="HGSｺﾞｼｯｸM" pitchFamily="50" charset="-128"/>
                <a:ea typeface="HGSｺﾞｼｯｸM" pitchFamily="50" charset="-128"/>
              </a:rPr>
              <a:t>set</a:t>
            </a:r>
            <a:r>
              <a:rPr lang="ja-JP" altLang="en-US" sz="1000" dirty="0">
                <a:latin typeface="HGSｺﾞｼｯｸM" pitchFamily="50" charset="-128"/>
                <a:ea typeface="HGSｺﾞｼｯｸM" pitchFamily="50" charset="-128"/>
              </a:rPr>
              <a:t>）</a:t>
            </a:r>
          </a:p>
        </p:txBody>
      </p:sp>
      <p:sp>
        <p:nvSpPr>
          <p:cNvPr id="28" name="正方形/長方形 27"/>
          <p:cNvSpPr/>
          <p:nvPr/>
        </p:nvSpPr>
        <p:spPr>
          <a:xfrm>
            <a:off x="5639221" y="6001966"/>
            <a:ext cx="1613506" cy="451406"/>
          </a:xfrm>
          <a:prstGeom prst="rect">
            <a:avLst/>
          </a:prstGeom>
        </p:spPr>
        <p:txBody>
          <a:bodyPr wrap="square">
            <a:spAutoFit/>
          </a:bodyPr>
          <a:lstStyle/>
          <a:p>
            <a:pPr>
              <a:lnSpc>
                <a:spcPts val="1400"/>
              </a:lnSpc>
            </a:pPr>
            <a:r>
              <a:rPr lang="ja-JP" altLang="en-US" sz="1100" dirty="0">
                <a:latin typeface="HGSｺﾞｼｯｸM" pitchFamily="50" charset="-128"/>
                <a:ea typeface="HGSｺﾞｼｯｸM" pitchFamily="50" charset="-128"/>
              </a:rPr>
              <a:t>あっさりとした味付け</a:t>
            </a:r>
            <a:endParaRPr lang="ja-JP" altLang="en-US" sz="1100" dirty="0">
              <a:latin typeface="HGSｺﾞｼｯｸM" pitchFamily="50" charset="-128"/>
              <a:ea typeface="HGSｺﾞｼｯｸM" pitchFamily="50" charset="-128"/>
            </a:endParaRPr>
          </a:p>
          <a:p>
            <a:pPr>
              <a:lnSpc>
                <a:spcPts val="1400"/>
              </a:lnSpc>
            </a:pPr>
            <a:r>
              <a:rPr lang="ja-JP" altLang="en-US" sz="1100" dirty="0">
                <a:latin typeface="HGSｺﾞｼｯｸM" pitchFamily="50" charset="-128"/>
                <a:ea typeface="HGSｺﾞｼｯｸM" pitchFamily="50" charset="-128"/>
              </a:rPr>
              <a:t>に仕上げたパスタ。</a:t>
            </a:r>
          </a:p>
        </p:txBody>
      </p:sp>
      <p:sp>
        <p:nvSpPr>
          <p:cNvPr id="29" name="正方形/長方形 28"/>
          <p:cNvSpPr/>
          <p:nvPr/>
        </p:nvSpPr>
        <p:spPr>
          <a:xfrm>
            <a:off x="548914" y="7331977"/>
            <a:ext cx="1939925" cy="492443"/>
          </a:xfrm>
          <a:prstGeom prst="rect">
            <a:avLst/>
          </a:prstGeom>
        </p:spPr>
        <p:txBody>
          <a:bodyPr wrap="square">
            <a:spAutoFit/>
          </a:bodyPr>
          <a:lstStyle/>
          <a:p>
            <a:r>
              <a:rPr lang="ja-JP" altLang="en-US" sz="1600" dirty="0">
                <a:latin typeface="HGSｺﾞｼｯｸE" pitchFamily="50" charset="-128"/>
                <a:ea typeface="HGSｺﾞｼｯｸE" pitchFamily="50" charset="-128"/>
              </a:rPr>
              <a:t>窯焼きピッツア</a:t>
            </a:r>
            <a:endParaRPr lang="ja-JP" altLang="en-US" sz="1600" dirty="0">
              <a:latin typeface="HGSｺﾞｼｯｸE" pitchFamily="50" charset="-128"/>
              <a:ea typeface="HGSｺﾞｼｯｸE" pitchFamily="50" charset="-128"/>
            </a:endParaRPr>
          </a:p>
          <a:p>
            <a:r>
              <a:rPr lang="ja-JP" altLang="en-US" sz="1000" dirty="0">
                <a:latin typeface="HGSｺﾞｼｯｸM" pitchFamily="50" charset="-128"/>
                <a:ea typeface="HGSｺﾞｼｯｸM" pitchFamily="50" charset="-128"/>
              </a:rPr>
              <a:t>（サラダ・ドリンク</a:t>
            </a:r>
            <a:r>
              <a:rPr lang="en-US" altLang="ja-JP" sz="1000" dirty="0">
                <a:latin typeface="HGSｺﾞｼｯｸM" pitchFamily="50" charset="-128"/>
                <a:ea typeface="HGSｺﾞｼｯｸM" pitchFamily="50" charset="-128"/>
              </a:rPr>
              <a:t>set</a:t>
            </a:r>
            <a:r>
              <a:rPr lang="ja-JP" altLang="en-US" sz="1000" dirty="0">
                <a:latin typeface="HGSｺﾞｼｯｸM" pitchFamily="50" charset="-128"/>
                <a:ea typeface="HGSｺﾞｼｯｸM" pitchFamily="50" charset="-128"/>
              </a:rPr>
              <a:t>）</a:t>
            </a:r>
          </a:p>
        </p:txBody>
      </p:sp>
      <p:sp>
        <p:nvSpPr>
          <p:cNvPr id="30" name="正方形/長方形 29"/>
          <p:cNvSpPr/>
          <p:nvPr/>
        </p:nvSpPr>
        <p:spPr>
          <a:xfrm>
            <a:off x="2269484" y="7798833"/>
            <a:ext cx="1615270" cy="630942"/>
          </a:xfrm>
          <a:prstGeom prst="rect">
            <a:avLst/>
          </a:prstGeom>
        </p:spPr>
        <p:txBody>
          <a:bodyPr wrap="square">
            <a:spAutoFit/>
          </a:bodyPr>
          <a:lstStyle/>
          <a:p>
            <a:pPr>
              <a:lnSpc>
                <a:spcPts val="1400"/>
              </a:lnSpc>
            </a:pPr>
            <a:r>
              <a:rPr lang="ja-JP" altLang="en-US" sz="1100" dirty="0">
                <a:latin typeface="HGSｺﾞｼｯｸM" pitchFamily="50" charset="-128"/>
                <a:ea typeface="HGSｺﾞｼｯｸM" pitchFamily="50" charset="-128"/>
              </a:rPr>
              <a:t>生地か</a:t>
            </a:r>
            <a:r>
              <a:rPr lang="ja-JP" altLang="en-US" sz="1100" dirty="0" err="1">
                <a:latin typeface="HGSｺﾞｼｯｸM" pitchFamily="50" charset="-128"/>
                <a:ea typeface="HGSｺﾞｼｯｸM" pitchFamily="50" charset="-128"/>
              </a:rPr>
              <a:t>た</a:t>
            </a:r>
            <a:r>
              <a:rPr lang="ja-JP" altLang="en-US" sz="1100" dirty="0">
                <a:latin typeface="HGSｺﾞｼｯｸM" pitchFamily="50" charset="-128"/>
                <a:ea typeface="HGSｺﾞｼｯｸM" pitchFamily="50" charset="-128"/>
              </a:rPr>
              <a:t>手作りで風味豊かなチーズがベストマッチ。</a:t>
            </a:r>
          </a:p>
        </p:txBody>
      </p:sp>
      <p:sp>
        <p:nvSpPr>
          <p:cNvPr id="31" name="正方形/長方形 30"/>
          <p:cNvSpPr/>
          <p:nvPr/>
        </p:nvSpPr>
        <p:spPr>
          <a:xfrm>
            <a:off x="3940113" y="7331977"/>
            <a:ext cx="2167119" cy="492443"/>
          </a:xfrm>
          <a:prstGeom prst="rect">
            <a:avLst/>
          </a:prstGeom>
        </p:spPr>
        <p:txBody>
          <a:bodyPr wrap="square">
            <a:spAutoFit/>
          </a:bodyPr>
          <a:lstStyle/>
          <a:p>
            <a:r>
              <a:rPr lang="ja-JP" altLang="en-US" sz="1600" dirty="0">
                <a:latin typeface="HGSｺﾞｼｯｸE" pitchFamily="50" charset="-128"/>
                <a:ea typeface="HGSｺﾞｼｯｸE" pitchFamily="50" charset="-128"/>
              </a:rPr>
              <a:t>海老グラタン</a:t>
            </a:r>
            <a:endParaRPr lang="ja-JP" altLang="en-US" sz="1600" dirty="0">
              <a:latin typeface="HGSｺﾞｼｯｸE" pitchFamily="50" charset="-128"/>
              <a:ea typeface="HGSｺﾞｼｯｸE" pitchFamily="50" charset="-128"/>
            </a:endParaRPr>
          </a:p>
          <a:p>
            <a:r>
              <a:rPr lang="ja-JP" altLang="en-US" sz="1000" dirty="0">
                <a:latin typeface="HGSｺﾞｼｯｸM" pitchFamily="50" charset="-128"/>
                <a:ea typeface="HGSｺﾞｼｯｸM" pitchFamily="50" charset="-128"/>
              </a:rPr>
              <a:t>（サラダ・ドリンク</a:t>
            </a:r>
            <a:r>
              <a:rPr lang="en-US" altLang="ja-JP" sz="1000" dirty="0">
                <a:latin typeface="HGSｺﾞｼｯｸM" pitchFamily="50" charset="-128"/>
                <a:ea typeface="HGSｺﾞｼｯｸM" pitchFamily="50" charset="-128"/>
              </a:rPr>
              <a:t>set</a:t>
            </a:r>
            <a:r>
              <a:rPr lang="ja-JP" altLang="en-US" sz="1000" dirty="0">
                <a:latin typeface="HGSｺﾞｼｯｸM" pitchFamily="50" charset="-128"/>
                <a:ea typeface="HGSｺﾞｼｯｸM" pitchFamily="50" charset="-128"/>
              </a:rPr>
              <a:t>）</a:t>
            </a:r>
          </a:p>
        </p:txBody>
      </p:sp>
      <p:sp>
        <p:nvSpPr>
          <p:cNvPr id="32" name="正方形/長方形 31"/>
          <p:cNvSpPr/>
          <p:nvPr/>
        </p:nvSpPr>
        <p:spPr>
          <a:xfrm>
            <a:off x="5639221" y="7798833"/>
            <a:ext cx="1608534" cy="609847"/>
          </a:xfrm>
          <a:prstGeom prst="rect">
            <a:avLst/>
          </a:prstGeom>
        </p:spPr>
        <p:txBody>
          <a:bodyPr wrap="square">
            <a:spAutoFit/>
          </a:bodyPr>
          <a:lstStyle/>
          <a:p>
            <a:pPr>
              <a:lnSpc>
                <a:spcPts val="1400"/>
              </a:lnSpc>
            </a:pPr>
            <a:r>
              <a:rPr lang="ja-JP" altLang="en-US" sz="1100" dirty="0">
                <a:latin typeface="HGSｺﾞｼｯｸM" pitchFamily="50" charset="-128"/>
                <a:ea typeface="HGSｺﾞｼｯｸM" pitchFamily="50" charset="-128"/>
              </a:rPr>
              <a:t>なめらかなベシャメル</a:t>
            </a:r>
            <a:endParaRPr lang="ja-JP" altLang="en-US" sz="1100" dirty="0">
              <a:latin typeface="HGSｺﾞｼｯｸM" pitchFamily="50" charset="-128"/>
              <a:ea typeface="HGSｺﾞｼｯｸM" pitchFamily="50" charset="-128"/>
            </a:endParaRPr>
          </a:p>
          <a:p>
            <a:pPr>
              <a:lnSpc>
                <a:spcPts val="1400"/>
              </a:lnSpc>
            </a:pPr>
            <a:r>
              <a:rPr lang="ja-JP" altLang="en-US" sz="1100" dirty="0">
                <a:latin typeface="HGSｺﾞｼｯｸM" pitchFamily="50" charset="-128"/>
                <a:ea typeface="HGSｺﾞｼｯｸM" pitchFamily="50" charset="-128"/>
              </a:rPr>
              <a:t>ソースの海老入りグラ</a:t>
            </a:r>
            <a:endParaRPr lang="ja-JP" altLang="en-US" sz="1100" dirty="0">
              <a:latin typeface="HGSｺﾞｼｯｸM" pitchFamily="50" charset="-128"/>
              <a:ea typeface="HGSｺﾞｼｯｸM" pitchFamily="50" charset="-128"/>
            </a:endParaRPr>
          </a:p>
          <a:p>
            <a:pPr>
              <a:lnSpc>
                <a:spcPts val="1400"/>
              </a:lnSpc>
            </a:pPr>
            <a:r>
              <a:rPr lang="ja-JP" altLang="en-US" sz="1100" dirty="0">
                <a:latin typeface="HGSｺﾞｼｯｸM" pitchFamily="50" charset="-128"/>
                <a:ea typeface="HGSｺﾞｼｯｸM" pitchFamily="50" charset="-128"/>
              </a:rPr>
              <a:t>タン。</a:t>
            </a:r>
          </a:p>
        </p:txBody>
      </p:sp>
      <p:sp>
        <p:nvSpPr>
          <p:cNvPr id="33" name="正方形/長方形 32"/>
          <p:cNvSpPr/>
          <p:nvPr/>
        </p:nvSpPr>
        <p:spPr>
          <a:xfrm>
            <a:off x="1665288" y="9316560"/>
            <a:ext cx="1826141" cy="338554"/>
          </a:xfrm>
          <a:prstGeom prst="rect">
            <a:avLst/>
          </a:prstGeom>
        </p:spPr>
        <p:txBody>
          <a:bodyPr wrap="none">
            <a:spAutoFit/>
          </a:bodyPr>
          <a:lstStyle/>
          <a:p>
            <a:r>
              <a:rPr lang="ja-JP" altLang="en-US" sz="1600" dirty="0">
                <a:latin typeface="HGS創英角ｺﾞｼｯｸUB" pitchFamily="50" charset="-128"/>
                <a:ea typeface="HGS創英角ｺﾞｼｯｸUB" pitchFamily="50" charset="-128"/>
              </a:rPr>
              <a:t>ビストロアスクル</a:t>
            </a:r>
          </a:p>
        </p:txBody>
      </p:sp>
      <p:sp>
        <p:nvSpPr>
          <p:cNvPr id="34" name="正方形/長方形 33"/>
          <p:cNvSpPr/>
          <p:nvPr/>
        </p:nvSpPr>
        <p:spPr>
          <a:xfrm>
            <a:off x="1665288" y="9583798"/>
            <a:ext cx="3262312" cy="553998"/>
          </a:xfrm>
          <a:prstGeom prst="rect">
            <a:avLst/>
          </a:prstGeom>
        </p:spPr>
        <p:txBody>
          <a:bodyPr wrap="square">
            <a:spAutoFit/>
          </a:bodyPr>
          <a:lstStyle/>
          <a:p>
            <a:r>
              <a:rPr lang="zh-TW" altLang="en-US" sz="1000" dirty="0">
                <a:latin typeface="HGSｺﾞｼｯｸM" pitchFamily="50" charset="-128"/>
                <a:ea typeface="HGSｺﾞｼｯｸM" pitchFamily="50" charset="-128"/>
              </a:rPr>
              <a:t>〒</a:t>
            </a:r>
            <a:r>
              <a:rPr lang="en-US" altLang="zh-TW" sz="1000" dirty="0">
                <a:latin typeface="HGSｺﾞｼｯｸM" pitchFamily="50" charset="-128"/>
                <a:ea typeface="HGSｺﾞｼｯｸM" pitchFamily="50" charset="-128"/>
              </a:rPr>
              <a:t>135-0061 </a:t>
            </a:r>
            <a:r>
              <a:rPr lang="zh-TW" altLang="en-US" sz="1000" dirty="0">
                <a:latin typeface="HGSｺﾞｼｯｸM" pitchFamily="50" charset="-128"/>
                <a:ea typeface="HGSｺﾞｼｯｸM" pitchFamily="50" charset="-128"/>
              </a:rPr>
              <a:t>東京都江東区豊洲</a:t>
            </a:r>
            <a:r>
              <a:rPr lang="en-US" altLang="zh-TW" sz="1000" dirty="0">
                <a:latin typeface="HGSｺﾞｼｯｸM" pitchFamily="50" charset="-128"/>
                <a:ea typeface="HGSｺﾞｼｯｸM" pitchFamily="50" charset="-128"/>
              </a:rPr>
              <a:t>3-2-3</a:t>
            </a:r>
            <a:endParaRPr lang="en-US" altLang="zh-TW" sz="1000" dirty="0">
              <a:latin typeface="HGSｺﾞｼｯｸM" pitchFamily="50" charset="-128"/>
              <a:ea typeface="HGSｺﾞｼｯｸM" pitchFamily="50" charset="-128"/>
            </a:endParaRPr>
          </a:p>
          <a:p>
            <a:r>
              <a:rPr lang="en-US" altLang="zh-TW" sz="1000" dirty="0">
                <a:latin typeface="HGSｺﾞｼｯｸM" pitchFamily="50" charset="-128"/>
                <a:ea typeface="HGSｺﾞｼｯｸM" pitchFamily="50" charset="-128"/>
              </a:rPr>
              <a:t>TEL 03-1234-1111</a:t>
            </a:r>
            <a:endParaRPr lang="en-US" altLang="zh-TW" sz="1000" dirty="0">
              <a:latin typeface="HGSｺﾞｼｯｸM" pitchFamily="50" charset="-128"/>
              <a:ea typeface="HGSｺﾞｼｯｸM" pitchFamily="50" charset="-128"/>
            </a:endParaRPr>
          </a:p>
          <a:p>
            <a:r>
              <a:rPr lang="en-US" altLang="zh-TW" sz="1000" dirty="0">
                <a:latin typeface="HGSｺﾞｼｯｸM" pitchFamily="50" charset="-128"/>
                <a:ea typeface="HGSｺﾞｼｯｸM" pitchFamily="50" charset="-128"/>
              </a:rPr>
              <a:t>http://www.askult.com/</a:t>
            </a:r>
            <a:endParaRPr lang="ja-JP" altLang="en-US" sz="1000" dirty="0">
              <a:latin typeface="HGSｺﾞｼｯｸM" pitchFamily="50" charset="-128"/>
              <a:ea typeface="HGSｺﾞｼｯｸM" pitchFamily="50" charset="-128"/>
            </a:endParaRPr>
          </a:p>
        </p:txBody>
      </p:sp>
      <p:sp>
        <p:nvSpPr>
          <p:cNvPr id="35" name="正方形/長方形 34"/>
          <p:cNvSpPr/>
          <p:nvPr/>
        </p:nvSpPr>
        <p:spPr>
          <a:xfrm>
            <a:off x="1607111" y="10088834"/>
            <a:ext cx="3320489" cy="369332"/>
          </a:xfrm>
          <a:prstGeom prst="rect">
            <a:avLst/>
          </a:prstGeom>
        </p:spPr>
        <p:txBody>
          <a:bodyPr wrap="square">
            <a:spAutoFit/>
          </a:bodyPr>
          <a:lstStyle/>
          <a:p>
            <a:r>
              <a:rPr lang="en-US" altLang="ja-JP" sz="900" dirty="0">
                <a:latin typeface="HGSｺﾞｼｯｸM" pitchFamily="50" charset="-128"/>
                <a:ea typeface="HGSｺﾞｼｯｸM" pitchFamily="50" charset="-128"/>
              </a:rPr>
              <a:t>【</a:t>
            </a:r>
            <a:r>
              <a:rPr lang="ja-JP" altLang="en-US" sz="900" dirty="0">
                <a:latin typeface="HGSｺﾞｼｯｸM" pitchFamily="50" charset="-128"/>
                <a:ea typeface="HGSｺﾞｼｯｸM" pitchFamily="50" charset="-128"/>
              </a:rPr>
              <a:t>営業時間</a:t>
            </a:r>
            <a:r>
              <a:rPr lang="en-US" altLang="ja-JP" sz="900" dirty="0">
                <a:latin typeface="HGSｺﾞｼｯｸM" pitchFamily="50" charset="-128"/>
                <a:ea typeface="HGSｺﾞｼｯｸM" pitchFamily="50" charset="-128"/>
              </a:rPr>
              <a:t>】11:00</a:t>
            </a:r>
            <a:r>
              <a:rPr lang="ja-JP" altLang="en-US" sz="900" dirty="0">
                <a:latin typeface="HGSｺﾞｼｯｸM" pitchFamily="50" charset="-128"/>
                <a:ea typeface="HGSｺﾞｼｯｸM" pitchFamily="50" charset="-128"/>
              </a:rPr>
              <a:t>～</a:t>
            </a:r>
            <a:r>
              <a:rPr lang="en-US" altLang="ja-JP" sz="900" dirty="0">
                <a:latin typeface="HGSｺﾞｼｯｸM" pitchFamily="50" charset="-128"/>
                <a:ea typeface="HGSｺﾞｼｯｸM" pitchFamily="50" charset="-128"/>
              </a:rPr>
              <a:t>14:00</a:t>
            </a:r>
            <a:r>
              <a:rPr lang="ja-JP" altLang="en-US" sz="900" dirty="0">
                <a:latin typeface="HGSｺﾞｼｯｸM" pitchFamily="50" charset="-128"/>
                <a:ea typeface="HGSｺﾞｼｯｸM" pitchFamily="50" charset="-128"/>
              </a:rPr>
              <a:t>（</a:t>
            </a:r>
            <a:r>
              <a:rPr lang="en-US" altLang="ja-JP" sz="900" dirty="0">
                <a:latin typeface="HGSｺﾞｼｯｸM" pitchFamily="50" charset="-128"/>
                <a:ea typeface="HGSｺﾞｼｯｸM" pitchFamily="50" charset="-128"/>
              </a:rPr>
              <a:t>L.O</a:t>
            </a:r>
            <a:r>
              <a:rPr lang="ja-JP" altLang="en-US" sz="900" dirty="0">
                <a:latin typeface="HGSｺﾞｼｯｸM" pitchFamily="50" charset="-128"/>
                <a:ea typeface="HGSｺﾞｼｯｸM" pitchFamily="50" charset="-128"/>
              </a:rPr>
              <a:t>）／</a:t>
            </a:r>
            <a:r>
              <a:rPr lang="en-US" altLang="ja-JP" sz="900" dirty="0">
                <a:latin typeface="HGSｺﾞｼｯｸM" pitchFamily="50" charset="-128"/>
                <a:ea typeface="HGSｺﾞｼｯｸM" pitchFamily="50" charset="-128"/>
              </a:rPr>
              <a:t>17:00</a:t>
            </a:r>
            <a:r>
              <a:rPr lang="ja-JP" altLang="en-US" sz="900" dirty="0">
                <a:latin typeface="HGSｺﾞｼｯｸM" pitchFamily="50" charset="-128"/>
                <a:ea typeface="HGSｺﾞｼｯｸM" pitchFamily="50" charset="-128"/>
              </a:rPr>
              <a:t>～</a:t>
            </a:r>
            <a:r>
              <a:rPr lang="en-US" altLang="ja-JP" sz="900" dirty="0">
                <a:latin typeface="HGSｺﾞｼｯｸM" pitchFamily="50" charset="-128"/>
                <a:ea typeface="HGSｺﾞｼｯｸM" pitchFamily="50" charset="-128"/>
              </a:rPr>
              <a:t>22:00</a:t>
            </a:r>
            <a:r>
              <a:rPr lang="ja-JP" altLang="en-US" sz="900" dirty="0">
                <a:latin typeface="HGSｺﾞｼｯｸM" pitchFamily="50" charset="-128"/>
                <a:ea typeface="HGSｺﾞｼｯｸM" pitchFamily="50" charset="-128"/>
              </a:rPr>
              <a:t>（</a:t>
            </a:r>
            <a:r>
              <a:rPr lang="en-US" altLang="ja-JP" sz="900" dirty="0">
                <a:latin typeface="HGSｺﾞｼｯｸM" pitchFamily="50" charset="-128"/>
                <a:ea typeface="HGSｺﾞｼｯｸM" pitchFamily="50" charset="-128"/>
              </a:rPr>
              <a:t>L.O</a:t>
            </a:r>
            <a:r>
              <a:rPr lang="ja-JP" altLang="en-US" sz="900" dirty="0">
                <a:latin typeface="HGSｺﾞｼｯｸM" pitchFamily="50" charset="-128"/>
                <a:ea typeface="HGSｺﾞｼｯｸM" pitchFamily="50" charset="-128"/>
              </a:rPr>
              <a:t>）</a:t>
            </a:r>
            <a:endParaRPr lang="ja-JP" altLang="en-US" sz="900" dirty="0">
              <a:latin typeface="HGSｺﾞｼｯｸM" pitchFamily="50" charset="-128"/>
              <a:ea typeface="HGSｺﾞｼｯｸM" pitchFamily="50" charset="-128"/>
            </a:endParaRPr>
          </a:p>
          <a:p>
            <a:r>
              <a:rPr lang="en-US" altLang="ja-JP" sz="900" dirty="0">
                <a:latin typeface="HGSｺﾞｼｯｸM" pitchFamily="50" charset="-128"/>
                <a:ea typeface="HGSｺﾞｼｯｸM" pitchFamily="50" charset="-128"/>
              </a:rPr>
              <a:t>【ACCESS】</a:t>
            </a:r>
            <a:r>
              <a:rPr lang="ja-JP" altLang="en-US" sz="900" dirty="0">
                <a:latin typeface="HGSｺﾞｼｯｸM" pitchFamily="50" charset="-128"/>
                <a:ea typeface="HGSｺﾞｼｯｸM" pitchFamily="50" charset="-128"/>
              </a:rPr>
              <a:t>東京メトロ豊洲駅</a:t>
            </a:r>
            <a:r>
              <a:rPr lang="en-US" altLang="ja-JP" sz="900" dirty="0">
                <a:latin typeface="HGSｺﾞｼｯｸM" pitchFamily="50" charset="-128"/>
                <a:ea typeface="HGSｺﾞｼｯｸM" pitchFamily="50" charset="-128"/>
              </a:rPr>
              <a:t>1a</a:t>
            </a:r>
            <a:r>
              <a:rPr lang="ja-JP" altLang="en-US" sz="900" dirty="0">
                <a:latin typeface="HGSｺﾞｼｯｸM" pitchFamily="50" charset="-128"/>
                <a:ea typeface="HGSｺﾞｼｯｸM" pitchFamily="50" charset="-128"/>
              </a:rPr>
              <a:t>出口より徒歩</a:t>
            </a:r>
            <a:r>
              <a:rPr lang="en-US" altLang="ja-JP" sz="900" dirty="0">
                <a:latin typeface="HGSｺﾞｼｯｸM" pitchFamily="50" charset="-128"/>
                <a:ea typeface="HGSｺﾞｼｯｸM" pitchFamily="50" charset="-128"/>
              </a:rPr>
              <a:t>5</a:t>
            </a:r>
            <a:r>
              <a:rPr lang="ja-JP" altLang="en-US" sz="900" dirty="0" smtClean="0">
                <a:latin typeface="HGSｺﾞｼｯｸM" pitchFamily="50" charset="-128"/>
                <a:ea typeface="HGSｺﾞｼｯｸM" pitchFamily="50" charset="-128"/>
              </a:rPr>
              <a:t>分</a:t>
            </a:r>
            <a:endParaRPr lang="ja-JP" altLang="en-US" sz="900" dirty="0">
              <a:latin typeface="HGSｺﾞｼｯｸM" pitchFamily="50" charset="-128"/>
              <a:ea typeface="HGSｺﾞｼｯｸM" pitchFamily="50" charset="-128"/>
            </a:endParaRPr>
          </a:p>
        </p:txBody>
      </p:sp>
      <p:sp>
        <p:nvSpPr>
          <p:cNvPr id="36" name="正方形/長方形 35"/>
          <p:cNvSpPr/>
          <p:nvPr/>
        </p:nvSpPr>
        <p:spPr>
          <a:xfrm>
            <a:off x="5639221" y="2398902"/>
            <a:ext cx="1613927" cy="451406"/>
          </a:xfrm>
          <a:prstGeom prst="rect">
            <a:avLst/>
          </a:prstGeom>
        </p:spPr>
        <p:txBody>
          <a:bodyPr wrap="square">
            <a:spAutoFit/>
          </a:bodyPr>
          <a:lstStyle/>
          <a:p>
            <a:pPr>
              <a:lnSpc>
                <a:spcPts val="1400"/>
              </a:lnSpc>
            </a:pPr>
            <a:r>
              <a:rPr lang="ja-JP" altLang="en-US" sz="1100" dirty="0">
                <a:latin typeface="HGSｺﾞｼｯｸM" pitchFamily="50" charset="-128"/>
                <a:ea typeface="HGSｺﾞｼｯｸM" pitchFamily="50" charset="-128"/>
              </a:rPr>
              <a:t>内容は日替わりですのでスタッフまで。</a:t>
            </a:r>
          </a:p>
        </p:txBody>
      </p:sp>
      <p:sp>
        <p:nvSpPr>
          <p:cNvPr id="37" name="正方形/長方形 36"/>
          <p:cNvSpPr/>
          <p:nvPr/>
        </p:nvSpPr>
        <p:spPr>
          <a:xfrm>
            <a:off x="2269484" y="4201145"/>
            <a:ext cx="1613927" cy="451406"/>
          </a:xfrm>
          <a:prstGeom prst="rect">
            <a:avLst/>
          </a:prstGeom>
        </p:spPr>
        <p:txBody>
          <a:bodyPr wrap="square">
            <a:spAutoFit/>
          </a:bodyPr>
          <a:lstStyle/>
          <a:p>
            <a:pPr>
              <a:lnSpc>
                <a:spcPts val="1400"/>
              </a:lnSpc>
            </a:pPr>
            <a:r>
              <a:rPr lang="ja-JP" altLang="en-US" sz="1100" dirty="0">
                <a:latin typeface="HGSｺﾞｼｯｸM" pitchFamily="50" charset="-128"/>
                <a:ea typeface="HGSｺﾞｼｯｸM" pitchFamily="50" charset="-128"/>
              </a:rPr>
              <a:t>内容は日替わりですのでスタッフまで。</a:t>
            </a:r>
          </a:p>
        </p:txBody>
      </p:sp>
      <p:sp>
        <p:nvSpPr>
          <p:cNvPr id="38" name="正方形/長方形 37"/>
          <p:cNvSpPr/>
          <p:nvPr/>
        </p:nvSpPr>
        <p:spPr>
          <a:xfrm>
            <a:off x="5922618" y="4980524"/>
            <a:ext cx="1217000" cy="523220"/>
          </a:xfrm>
          <a:prstGeom prst="rect">
            <a:avLst/>
          </a:prstGeom>
        </p:spPr>
        <p:txBody>
          <a:bodyPr wrap="none">
            <a:spAutoFit/>
          </a:bodyPr>
          <a:lstStyle/>
          <a:p>
            <a:r>
              <a:rPr lang="en-US" altLang="ja-JP" sz="1800" dirty="0">
                <a:latin typeface="HGS明朝E" pitchFamily="18" charset="-128"/>
                <a:ea typeface="HGS明朝E" pitchFamily="18" charset="-128"/>
              </a:rPr>
              <a:t>¥ </a:t>
            </a:r>
            <a:r>
              <a:rPr lang="en-US" altLang="ja-JP" sz="2800" dirty="0">
                <a:latin typeface="HGS明朝E" pitchFamily="18" charset="-128"/>
                <a:ea typeface="HGS明朝E" pitchFamily="18" charset="-128"/>
              </a:rPr>
              <a:t>1,200</a:t>
            </a:r>
            <a:endParaRPr lang="ja-JP" altLang="en-US" sz="2800" dirty="0">
              <a:latin typeface="HGS明朝E" pitchFamily="18" charset="-128"/>
              <a:ea typeface="HGS明朝E" pitchFamily="18" charset="-128"/>
            </a:endParaRPr>
          </a:p>
        </p:txBody>
      </p:sp>
      <p:sp>
        <p:nvSpPr>
          <p:cNvPr id="39" name="正方形/長方形 38"/>
          <p:cNvSpPr/>
          <p:nvPr/>
        </p:nvSpPr>
        <p:spPr>
          <a:xfrm>
            <a:off x="2533892" y="6783908"/>
            <a:ext cx="1217000" cy="523220"/>
          </a:xfrm>
          <a:prstGeom prst="rect">
            <a:avLst/>
          </a:prstGeom>
        </p:spPr>
        <p:txBody>
          <a:bodyPr wrap="none">
            <a:spAutoFit/>
          </a:bodyPr>
          <a:lstStyle/>
          <a:p>
            <a:r>
              <a:rPr lang="en-US" altLang="ja-JP" sz="1800" dirty="0" smtClean="0">
                <a:latin typeface="HGS明朝E" pitchFamily="18" charset="-128"/>
                <a:ea typeface="HGS明朝E" pitchFamily="18" charset="-128"/>
              </a:rPr>
              <a:t>¥ </a:t>
            </a:r>
            <a:r>
              <a:rPr lang="en-US" altLang="ja-JP" sz="2800" dirty="0" smtClean="0">
                <a:latin typeface="HGS明朝E" pitchFamily="18" charset="-128"/>
                <a:ea typeface="HGS明朝E" pitchFamily="18" charset="-128"/>
              </a:rPr>
              <a:t>1,000</a:t>
            </a:r>
            <a:endParaRPr lang="ja-JP" altLang="en-US" sz="2800" dirty="0">
              <a:latin typeface="HGS明朝E" pitchFamily="18" charset="-128"/>
              <a:ea typeface="HGS明朝E" pitchFamily="18" charset="-128"/>
            </a:endParaRPr>
          </a:p>
        </p:txBody>
      </p:sp>
      <p:sp>
        <p:nvSpPr>
          <p:cNvPr id="40" name="正方形/長方形 39"/>
          <p:cNvSpPr/>
          <p:nvPr/>
        </p:nvSpPr>
        <p:spPr>
          <a:xfrm>
            <a:off x="5922618" y="6783908"/>
            <a:ext cx="1217000" cy="523220"/>
          </a:xfrm>
          <a:prstGeom prst="rect">
            <a:avLst/>
          </a:prstGeom>
        </p:spPr>
        <p:txBody>
          <a:bodyPr wrap="none">
            <a:spAutoFit/>
          </a:bodyPr>
          <a:lstStyle/>
          <a:p>
            <a:r>
              <a:rPr lang="en-US" altLang="ja-JP" sz="1800" dirty="0" smtClean="0">
                <a:latin typeface="HGS明朝E" pitchFamily="18" charset="-128"/>
                <a:ea typeface="HGS明朝E" pitchFamily="18" charset="-128"/>
              </a:rPr>
              <a:t>¥ </a:t>
            </a:r>
            <a:r>
              <a:rPr lang="en-US" altLang="ja-JP" sz="2800" dirty="0" smtClean="0">
                <a:latin typeface="HGS明朝E" pitchFamily="18" charset="-128"/>
                <a:ea typeface="HGS明朝E" pitchFamily="18" charset="-128"/>
              </a:rPr>
              <a:t>1,000</a:t>
            </a:r>
            <a:endParaRPr lang="ja-JP" altLang="en-US" sz="2800" dirty="0">
              <a:latin typeface="HGS明朝E" pitchFamily="18" charset="-128"/>
              <a:ea typeface="HGS明朝E" pitchFamily="18" charset="-128"/>
            </a:endParaRPr>
          </a:p>
        </p:txBody>
      </p:sp>
      <p:sp>
        <p:nvSpPr>
          <p:cNvPr id="41" name="正方形/長方形 40"/>
          <p:cNvSpPr/>
          <p:nvPr/>
        </p:nvSpPr>
        <p:spPr>
          <a:xfrm>
            <a:off x="2533892" y="8584108"/>
            <a:ext cx="1217000" cy="523220"/>
          </a:xfrm>
          <a:prstGeom prst="rect">
            <a:avLst/>
          </a:prstGeom>
        </p:spPr>
        <p:txBody>
          <a:bodyPr wrap="none">
            <a:spAutoFit/>
          </a:bodyPr>
          <a:lstStyle/>
          <a:p>
            <a:r>
              <a:rPr lang="en-US" altLang="ja-JP" sz="1800" dirty="0" smtClean="0">
                <a:latin typeface="HGS明朝E" pitchFamily="18" charset="-128"/>
                <a:ea typeface="HGS明朝E" pitchFamily="18" charset="-128"/>
              </a:rPr>
              <a:t>¥ </a:t>
            </a:r>
            <a:r>
              <a:rPr lang="en-US" altLang="ja-JP" sz="2800" dirty="0" smtClean="0">
                <a:latin typeface="HGS明朝E" pitchFamily="18" charset="-128"/>
                <a:ea typeface="HGS明朝E" pitchFamily="18" charset="-128"/>
              </a:rPr>
              <a:t>1,000</a:t>
            </a:r>
            <a:endParaRPr lang="ja-JP" altLang="en-US" sz="2800" dirty="0">
              <a:latin typeface="HGS明朝E" pitchFamily="18" charset="-128"/>
              <a:ea typeface="HGS明朝E" pitchFamily="18" charset="-128"/>
            </a:endParaRPr>
          </a:p>
        </p:txBody>
      </p:sp>
      <p:sp>
        <p:nvSpPr>
          <p:cNvPr id="42" name="正方形/長方形 41"/>
          <p:cNvSpPr/>
          <p:nvPr/>
        </p:nvSpPr>
        <p:spPr>
          <a:xfrm>
            <a:off x="5922618" y="8584108"/>
            <a:ext cx="1217000" cy="523220"/>
          </a:xfrm>
          <a:prstGeom prst="rect">
            <a:avLst/>
          </a:prstGeom>
        </p:spPr>
        <p:txBody>
          <a:bodyPr wrap="none">
            <a:spAutoFit/>
          </a:bodyPr>
          <a:lstStyle/>
          <a:p>
            <a:r>
              <a:rPr lang="en-US" altLang="ja-JP" sz="1800" dirty="0" smtClean="0">
                <a:latin typeface="HGS明朝E" pitchFamily="18" charset="-128"/>
                <a:ea typeface="HGS明朝E" pitchFamily="18" charset="-128"/>
              </a:rPr>
              <a:t>¥ </a:t>
            </a:r>
            <a:r>
              <a:rPr lang="en-US" altLang="ja-JP" sz="2800" dirty="0" smtClean="0">
                <a:latin typeface="HGS明朝E" pitchFamily="18" charset="-128"/>
                <a:ea typeface="HGS明朝E" pitchFamily="18" charset="-128"/>
              </a:rPr>
              <a:t>1,000</a:t>
            </a:r>
            <a:endParaRPr lang="ja-JP" altLang="en-US" sz="2800" dirty="0">
              <a:latin typeface="HGS明朝E" pitchFamily="18" charset="-128"/>
              <a:ea typeface="HGS明朝E" pitchFamily="18" charset="-128"/>
            </a:endParaRPr>
          </a:p>
        </p:txBody>
      </p:sp>
      <p:pic>
        <p:nvPicPr>
          <p:cNvPr id="43" name="図 42"/>
          <p:cNvPicPr>
            <a:picLocks noChangeAspect="1"/>
          </p:cNvPicPr>
          <p:nvPr/>
        </p:nvPicPr>
        <p:blipFill>
          <a:blip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tretch>
            <a:fillRect/>
          </a:stretch>
        </p:blipFill>
        <p:spPr>
          <a:xfrm>
            <a:off x="1314903" y="914714"/>
            <a:ext cx="408433" cy="658368"/>
          </a:xfrm>
          <a:prstGeom prst="rect">
            <a:avLst/>
          </a:prstGeom>
        </p:spPr>
      </p:pic>
      <p:pic>
        <p:nvPicPr>
          <p:cNvPr id="44" name="図 43"/>
          <p:cNvPicPr>
            <a:picLocks noChangeAspect="1"/>
          </p:cNvPicPr>
          <p:nvPr/>
        </p:nvPicPr>
        <p:blipFill>
          <a:blip r:embed="rId4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tretch>
            <a:fillRect/>
          </a:stretch>
        </p:blipFill>
        <p:spPr>
          <a:xfrm>
            <a:off x="639745" y="608346"/>
            <a:ext cx="6477013" cy="109727"/>
          </a:xfrm>
          <a:prstGeom prst="rect">
            <a:avLst/>
          </a:prstGeom>
        </p:spPr>
      </p:pic>
      <p:pic>
        <p:nvPicPr>
          <p:cNvPr id="54" name="図 53"/>
          <p:cNvPicPr>
            <a:picLocks noChangeAspect="1"/>
          </p:cNvPicPr>
          <p:nvPr/>
        </p:nvPicPr>
        <p:blipFill>
          <a:blip r:embed="rId5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tretch>
            <a:fillRect/>
          </a:stretch>
        </p:blipFill>
        <p:spPr>
          <a:xfrm>
            <a:off x="694257" y="886648"/>
            <a:ext cx="448056" cy="710185"/>
          </a:xfrm>
          <a:prstGeom prst="rect">
            <a:avLst/>
          </a:prstGeom>
        </p:spPr>
      </p:pic>
      <p:pic>
        <p:nvPicPr>
          <p:cNvPr id="57" name="図 56"/>
          <p:cNvPicPr>
            <a:picLocks noChangeAspect="1"/>
          </p:cNvPicPr>
          <p:nvPr/>
        </p:nvPicPr>
        <p:blipFill>
          <a:blip r:embed="rId4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tretch>
            <a:fillRect/>
          </a:stretch>
        </p:blipFill>
        <p:spPr>
          <a:xfrm>
            <a:off x="639745" y="1758588"/>
            <a:ext cx="6477013" cy="109727"/>
          </a:xfrm>
          <a:prstGeom prst="rect">
            <a:avLst/>
          </a:prstGeom>
        </p:spPr>
      </p:pic>
      <p:sp>
        <p:nvSpPr>
          <p:cNvPr id="59" name="正方形/長方形 58"/>
          <p:cNvSpPr/>
          <p:nvPr/>
        </p:nvSpPr>
        <p:spPr>
          <a:xfrm>
            <a:off x="631041" y="2462467"/>
            <a:ext cx="1623600" cy="1155600"/>
          </a:xfrm>
          <a:prstGeom prst="rect">
            <a:avLst/>
          </a:prstGeom>
          <a:solidFill>
            <a:schemeClr val="accent5">
              <a:lumMod val="50000"/>
            </a:schemeClr>
          </a:solidFill>
          <a:ln>
            <a:noFill/>
          </a:ln>
        </p:spPr>
        <p:style>
          <a:lnRef idx="2">
            <a:schemeClr val="accent1">
              <a:shade val="50000"/>
            </a:schemeClr>
          </a:lnRef>
          <a:fillRef idx="1">
            <a:schemeClr val="accent1"/>
          </a:fillRef>
          <a:effectRef idx="0">
            <a:schemeClr val="accent1"/>
          </a:effectRef>
          <a:fontRef idx="minor">
            <a:schemeClr val="lt1"/>
          </a:fontRef>
        </p:style>
        <p:txBody>
          <a:bodyPr rtlCol="0" anchor="ctr"/>
          <a:lstStyle/>
          <a:p>
            <a:pPr algn="ctr"/>
            <a:r>
              <a:rPr kumimoji="1" lang="ja-JP" altLang="en-US" sz="1400" b="1" dirty="0" smtClean="0">
                <a:latin typeface="メイリオ" pitchFamily="50" charset="-128"/>
                <a:ea typeface="メイリオ" pitchFamily="50" charset="-128"/>
                <a:cs typeface="メイリオ" pitchFamily="50" charset="-128"/>
              </a:rPr>
              <a:t>写真を</a:t>
            </a:r>
            <a:endParaRPr kumimoji="1" lang="en-US" altLang="ja-JP" sz="1400" b="1" dirty="0" smtClean="0">
              <a:latin typeface="メイリオ" pitchFamily="50" charset="-128"/>
              <a:ea typeface="メイリオ" pitchFamily="50" charset="-128"/>
              <a:cs typeface="メイリオ" pitchFamily="50" charset="-128"/>
            </a:endParaRPr>
          </a:p>
          <a:p>
            <a:pPr algn="ctr"/>
            <a:r>
              <a:rPr lang="ja-JP" altLang="en-US" sz="1400" b="1" dirty="0">
                <a:latin typeface="メイリオ" pitchFamily="50" charset="-128"/>
                <a:ea typeface="メイリオ" pitchFamily="50" charset="-128"/>
                <a:cs typeface="メイリオ" pitchFamily="50" charset="-128"/>
              </a:rPr>
              <a:t>入れてください</a:t>
            </a:r>
            <a:endParaRPr kumimoji="1" lang="ja-JP" altLang="en-US" sz="1400" b="1" dirty="0">
              <a:latin typeface="メイリオ" pitchFamily="50" charset="-128"/>
              <a:ea typeface="メイリオ" pitchFamily="50" charset="-128"/>
              <a:cs typeface="メイリオ" pitchFamily="50" charset="-128"/>
            </a:endParaRPr>
          </a:p>
        </p:txBody>
      </p:sp>
      <p:sp>
        <p:nvSpPr>
          <p:cNvPr id="60" name="正方形/長方形 59"/>
          <p:cNvSpPr/>
          <p:nvPr/>
        </p:nvSpPr>
        <p:spPr>
          <a:xfrm>
            <a:off x="4019975" y="2462467"/>
            <a:ext cx="1623600" cy="1155600"/>
          </a:xfrm>
          <a:prstGeom prst="rect">
            <a:avLst/>
          </a:prstGeom>
          <a:solidFill>
            <a:schemeClr val="accent5">
              <a:lumMod val="50000"/>
            </a:schemeClr>
          </a:solidFill>
          <a:ln>
            <a:noFill/>
          </a:ln>
        </p:spPr>
        <p:style>
          <a:lnRef idx="2">
            <a:schemeClr val="accent1">
              <a:shade val="50000"/>
            </a:schemeClr>
          </a:lnRef>
          <a:fillRef idx="1">
            <a:schemeClr val="accent1"/>
          </a:fillRef>
          <a:effectRef idx="0">
            <a:schemeClr val="accent1"/>
          </a:effectRef>
          <a:fontRef idx="minor">
            <a:schemeClr val="lt1"/>
          </a:fontRef>
        </p:style>
        <p:txBody>
          <a:bodyPr rtlCol="0" anchor="ctr"/>
          <a:lstStyle/>
          <a:p>
            <a:pPr algn="ctr"/>
            <a:r>
              <a:rPr kumimoji="1" lang="ja-JP" altLang="en-US" sz="1400" b="1" dirty="0" smtClean="0">
                <a:latin typeface="メイリオ" pitchFamily="50" charset="-128"/>
                <a:ea typeface="メイリオ" pitchFamily="50" charset="-128"/>
                <a:cs typeface="メイリオ" pitchFamily="50" charset="-128"/>
              </a:rPr>
              <a:t>写真を</a:t>
            </a:r>
            <a:endParaRPr kumimoji="1" lang="en-US" altLang="ja-JP" sz="1400" b="1" dirty="0" smtClean="0">
              <a:latin typeface="メイリオ" pitchFamily="50" charset="-128"/>
              <a:ea typeface="メイリオ" pitchFamily="50" charset="-128"/>
              <a:cs typeface="メイリオ" pitchFamily="50" charset="-128"/>
            </a:endParaRPr>
          </a:p>
          <a:p>
            <a:pPr algn="ctr"/>
            <a:r>
              <a:rPr lang="ja-JP" altLang="en-US" sz="1400" b="1" dirty="0">
                <a:latin typeface="メイリオ" pitchFamily="50" charset="-128"/>
                <a:ea typeface="メイリオ" pitchFamily="50" charset="-128"/>
                <a:cs typeface="メイリオ" pitchFamily="50" charset="-128"/>
              </a:rPr>
              <a:t>入れてください</a:t>
            </a:r>
            <a:endParaRPr kumimoji="1" lang="ja-JP" altLang="en-US" sz="1400" b="1" dirty="0">
              <a:latin typeface="メイリオ" pitchFamily="50" charset="-128"/>
              <a:ea typeface="メイリオ" pitchFamily="50" charset="-128"/>
              <a:cs typeface="メイリオ" pitchFamily="50" charset="-128"/>
            </a:endParaRPr>
          </a:p>
        </p:txBody>
      </p:sp>
      <p:sp>
        <p:nvSpPr>
          <p:cNvPr id="61" name="正方形/長方形 60"/>
          <p:cNvSpPr/>
          <p:nvPr/>
        </p:nvSpPr>
        <p:spPr>
          <a:xfrm>
            <a:off x="631041" y="4266698"/>
            <a:ext cx="1623600" cy="1155600"/>
          </a:xfrm>
          <a:prstGeom prst="rect">
            <a:avLst/>
          </a:prstGeom>
          <a:solidFill>
            <a:schemeClr val="accent5">
              <a:lumMod val="50000"/>
            </a:schemeClr>
          </a:solidFill>
          <a:ln>
            <a:noFill/>
          </a:ln>
        </p:spPr>
        <p:style>
          <a:lnRef idx="2">
            <a:schemeClr val="accent1">
              <a:shade val="50000"/>
            </a:schemeClr>
          </a:lnRef>
          <a:fillRef idx="1">
            <a:schemeClr val="accent1"/>
          </a:fillRef>
          <a:effectRef idx="0">
            <a:schemeClr val="accent1"/>
          </a:effectRef>
          <a:fontRef idx="minor">
            <a:schemeClr val="lt1"/>
          </a:fontRef>
        </p:style>
        <p:txBody>
          <a:bodyPr rtlCol="0" anchor="ctr"/>
          <a:lstStyle/>
          <a:p>
            <a:pPr algn="ctr"/>
            <a:r>
              <a:rPr kumimoji="1" lang="ja-JP" altLang="en-US" sz="1400" b="1" dirty="0" smtClean="0">
                <a:latin typeface="メイリオ" pitchFamily="50" charset="-128"/>
                <a:ea typeface="メイリオ" pitchFamily="50" charset="-128"/>
                <a:cs typeface="メイリオ" pitchFamily="50" charset="-128"/>
              </a:rPr>
              <a:t>写真を</a:t>
            </a:r>
            <a:endParaRPr kumimoji="1" lang="en-US" altLang="ja-JP" sz="1400" b="1" dirty="0" smtClean="0">
              <a:latin typeface="メイリオ" pitchFamily="50" charset="-128"/>
              <a:ea typeface="メイリオ" pitchFamily="50" charset="-128"/>
              <a:cs typeface="メイリオ" pitchFamily="50" charset="-128"/>
            </a:endParaRPr>
          </a:p>
          <a:p>
            <a:pPr algn="ctr"/>
            <a:r>
              <a:rPr lang="ja-JP" altLang="en-US" sz="1400" b="1" dirty="0">
                <a:latin typeface="メイリオ" pitchFamily="50" charset="-128"/>
                <a:ea typeface="メイリオ" pitchFamily="50" charset="-128"/>
                <a:cs typeface="メイリオ" pitchFamily="50" charset="-128"/>
              </a:rPr>
              <a:t>入れてください</a:t>
            </a:r>
            <a:endParaRPr kumimoji="1" lang="ja-JP" altLang="en-US" sz="1400" b="1" dirty="0">
              <a:latin typeface="メイリオ" pitchFamily="50" charset="-128"/>
              <a:ea typeface="メイリオ" pitchFamily="50" charset="-128"/>
              <a:cs typeface="メイリオ" pitchFamily="50" charset="-128"/>
            </a:endParaRPr>
          </a:p>
        </p:txBody>
      </p:sp>
      <p:sp>
        <p:nvSpPr>
          <p:cNvPr id="62" name="正方形/長方形 61"/>
          <p:cNvSpPr/>
          <p:nvPr/>
        </p:nvSpPr>
        <p:spPr>
          <a:xfrm>
            <a:off x="4019975" y="4266698"/>
            <a:ext cx="1623600" cy="1155600"/>
          </a:xfrm>
          <a:prstGeom prst="rect">
            <a:avLst/>
          </a:prstGeom>
          <a:solidFill>
            <a:schemeClr val="accent5">
              <a:lumMod val="50000"/>
            </a:schemeClr>
          </a:solidFill>
          <a:ln>
            <a:noFill/>
          </a:ln>
        </p:spPr>
        <p:style>
          <a:lnRef idx="2">
            <a:schemeClr val="accent1">
              <a:shade val="50000"/>
            </a:schemeClr>
          </a:lnRef>
          <a:fillRef idx="1">
            <a:schemeClr val="accent1"/>
          </a:fillRef>
          <a:effectRef idx="0">
            <a:schemeClr val="accent1"/>
          </a:effectRef>
          <a:fontRef idx="minor">
            <a:schemeClr val="lt1"/>
          </a:fontRef>
        </p:style>
        <p:txBody>
          <a:bodyPr rtlCol="0" anchor="ctr"/>
          <a:lstStyle/>
          <a:p>
            <a:pPr algn="ctr"/>
            <a:r>
              <a:rPr kumimoji="1" lang="ja-JP" altLang="en-US" sz="1400" b="1" dirty="0" smtClean="0">
                <a:latin typeface="メイリオ" pitchFamily="50" charset="-128"/>
                <a:ea typeface="メイリオ" pitchFamily="50" charset="-128"/>
                <a:cs typeface="メイリオ" pitchFamily="50" charset="-128"/>
              </a:rPr>
              <a:t>写真を</a:t>
            </a:r>
            <a:endParaRPr kumimoji="1" lang="en-US" altLang="ja-JP" sz="1400" b="1" dirty="0" smtClean="0">
              <a:latin typeface="メイリオ" pitchFamily="50" charset="-128"/>
              <a:ea typeface="メイリオ" pitchFamily="50" charset="-128"/>
              <a:cs typeface="メイリオ" pitchFamily="50" charset="-128"/>
            </a:endParaRPr>
          </a:p>
          <a:p>
            <a:pPr algn="ctr"/>
            <a:r>
              <a:rPr lang="ja-JP" altLang="en-US" sz="1400" b="1" dirty="0">
                <a:latin typeface="メイリオ" pitchFamily="50" charset="-128"/>
                <a:ea typeface="メイリオ" pitchFamily="50" charset="-128"/>
                <a:cs typeface="メイリオ" pitchFamily="50" charset="-128"/>
              </a:rPr>
              <a:t>入れてください</a:t>
            </a:r>
            <a:endParaRPr kumimoji="1" lang="ja-JP" altLang="en-US" sz="1400" b="1" dirty="0">
              <a:latin typeface="メイリオ" pitchFamily="50" charset="-128"/>
              <a:ea typeface="メイリオ" pitchFamily="50" charset="-128"/>
              <a:cs typeface="メイリオ" pitchFamily="50" charset="-128"/>
            </a:endParaRPr>
          </a:p>
        </p:txBody>
      </p:sp>
      <p:sp>
        <p:nvSpPr>
          <p:cNvPr id="63" name="正方形/長方形 62"/>
          <p:cNvSpPr/>
          <p:nvPr/>
        </p:nvSpPr>
        <p:spPr>
          <a:xfrm>
            <a:off x="631041" y="6066166"/>
            <a:ext cx="1623600" cy="1155600"/>
          </a:xfrm>
          <a:prstGeom prst="rect">
            <a:avLst/>
          </a:prstGeom>
          <a:solidFill>
            <a:schemeClr val="accent5">
              <a:lumMod val="50000"/>
            </a:schemeClr>
          </a:solidFill>
          <a:ln>
            <a:noFill/>
          </a:ln>
        </p:spPr>
        <p:style>
          <a:lnRef idx="2">
            <a:schemeClr val="accent1">
              <a:shade val="50000"/>
            </a:schemeClr>
          </a:lnRef>
          <a:fillRef idx="1">
            <a:schemeClr val="accent1"/>
          </a:fillRef>
          <a:effectRef idx="0">
            <a:schemeClr val="accent1"/>
          </a:effectRef>
          <a:fontRef idx="minor">
            <a:schemeClr val="lt1"/>
          </a:fontRef>
        </p:style>
        <p:txBody>
          <a:bodyPr rtlCol="0" anchor="ctr"/>
          <a:lstStyle/>
          <a:p>
            <a:pPr algn="ctr"/>
            <a:r>
              <a:rPr kumimoji="1" lang="ja-JP" altLang="en-US" sz="1400" b="1" dirty="0" smtClean="0">
                <a:latin typeface="メイリオ" pitchFamily="50" charset="-128"/>
                <a:ea typeface="メイリオ" pitchFamily="50" charset="-128"/>
                <a:cs typeface="メイリオ" pitchFamily="50" charset="-128"/>
              </a:rPr>
              <a:t>写真を</a:t>
            </a:r>
            <a:endParaRPr kumimoji="1" lang="en-US" altLang="ja-JP" sz="1400" b="1" dirty="0" smtClean="0">
              <a:latin typeface="メイリオ" pitchFamily="50" charset="-128"/>
              <a:ea typeface="メイリオ" pitchFamily="50" charset="-128"/>
              <a:cs typeface="メイリオ" pitchFamily="50" charset="-128"/>
            </a:endParaRPr>
          </a:p>
          <a:p>
            <a:pPr algn="ctr"/>
            <a:r>
              <a:rPr lang="ja-JP" altLang="en-US" sz="1400" b="1" dirty="0">
                <a:latin typeface="メイリオ" pitchFamily="50" charset="-128"/>
                <a:ea typeface="メイリオ" pitchFamily="50" charset="-128"/>
                <a:cs typeface="メイリオ" pitchFamily="50" charset="-128"/>
              </a:rPr>
              <a:t>入れてください</a:t>
            </a:r>
            <a:endParaRPr kumimoji="1" lang="ja-JP" altLang="en-US" sz="1400" b="1" dirty="0">
              <a:latin typeface="メイリオ" pitchFamily="50" charset="-128"/>
              <a:ea typeface="メイリオ" pitchFamily="50" charset="-128"/>
              <a:cs typeface="メイリオ" pitchFamily="50" charset="-128"/>
            </a:endParaRPr>
          </a:p>
        </p:txBody>
      </p:sp>
      <p:sp>
        <p:nvSpPr>
          <p:cNvPr id="64" name="正方形/長方形 63"/>
          <p:cNvSpPr/>
          <p:nvPr/>
        </p:nvSpPr>
        <p:spPr>
          <a:xfrm>
            <a:off x="4019975" y="6065760"/>
            <a:ext cx="1623600" cy="1155600"/>
          </a:xfrm>
          <a:prstGeom prst="rect">
            <a:avLst/>
          </a:prstGeom>
          <a:solidFill>
            <a:schemeClr val="accent5">
              <a:lumMod val="50000"/>
            </a:schemeClr>
          </a:solidFill>
          <a:ln>
            <a:noFill/>
          </a:ln>
        </p:spPr>
        <p:style>
          <a:lnRef idx="2">
            <a:schemeClr val="accent1">
              <a:shade val="50000"/>
            </a:schemeClr>
          </a:lnRef>
          <a:fillRef idx="1">
            <a:schemeClr val="accent1"/>
          </a:fillRef>
          <a:effectRef idx="0">
            <a:schemeClr val="accent1"/>
          </a:effectRef>
          <a:fontRef idx="minor">
            <a:schemeClr val="lt1"/>
          </a:fontRef>
        </p:style>
        <p:txBody>
          <a:bodyPr rtlCol="0" anchor="ctr"/>
          <a:lstStyle/>
          <a:p>
            <a:pPr algn="ctr"/>
            <a:r>
              <a:rPr kumimoji="1" lang="ja-JP" altLang="en-US" sz="1400" b="1" dirty="0" smtClean="0">
                <a:latin typeface="メイリオ" pitchFamily="50" charset="-128"/>
                <a:ea typeface="メイリオ" pitchFamily="50" charset="-128"/>
                <a:cs typeface="メイリオ" pitchFamily="50" charset="-128"/>
              </a:rPr>
              <a:t>写真を</a:t>
            </a:r>
            <a:endParaRPr kumimoji="1" lang="en-US" altLang="ja-JP" sz="1400" b="1" dirty="0" smtClean="0">
              <a:latin typeface="メイリオ" pitchFamily="50" charset="-128"/>
              <a:ea typeface="メイリオ" pitchFamily="50" charset="-128"/>
              <a:cs typeface="メイリオ" pitchFamily="50" charset="-128"/>
            </a:endParaRPr>
          </a:p>
          <a:p>
            <a:pPr algn="ctr"/>
            <a:r>
              <a:rPr lang="ja-JP" altLang="en-US" sz="1400" b="1" dirty="0">
                <a:latin typeface="メイリオ" pitchFamily="50" charset="-128"/>
                <a:ea typeface="メイリオ" pitchFamily="50" charset="-128"/>
                <a:cs typeface="メイリオ" pitchFamily="50" charset="-128"/>
              </a:rPr>
              <a:t>入れてください</a:t>
            </a:r>
            <a:endParaRPr kumimoji="1" lang="ja-JP" altLang="en-US" sz="1400" b="1" dirty="0">
              <a:latin typeface="メイリオ" pitchFamily="50" charset="-128"/>
              <a:ea typeface="メイリオ" pitchFamily="50" charset="-128"/>
              <a:cs typeface="メイリオ" pitchFamily="50" charset="-128"/>
            </a:endParaRPr>
          </a:p>
        </p:txBody>
      </p:sp>
      <p:sp>
        <p:nvSpPr>
          <p:cNvPr id="65" name="正方形/長方形 64"/>
          <p:cNvSpPr/>
          <p:nvPr/>
        </p:nvSpPr>
        <p:spPr>
          <a:xfrm>
            <a:off x="631041" y="7865555"/>
            <a:ext cx="1623600" cy="1155600"/>
          </a:xfrm>
          <a:prstGeom prst="rect">
            <a:avLst/>
          </a:prstGeom>
          <a:solidFill>
            <a:schemeClr val="accent5">
              <a:lumMod val="50000"/>
            </a:schemeClr>
          </a:solidFill>
          <a:ln>
            <a:noFill/>
          </a:ln>
        </p:spPr>
        <p:style>
          <a:lnRef idx="2">
            <a:schemeClr val="accent1">
              <a:shade val="50000"/>
            </a:schemeClr>
          </a:lnRef>
          <a:fillRef idx="1">
            <a:schemeClr val="accent1"/>
          </a:fillRef>
          <a:effectRef idx="0">
            <a:schemeClr val="accent1"/>
          </a:effectRef>
          <a:fontRef idx="minor">
            <a:schemeClr val="lt1"/>
          </a:fontRef>
        </p:style>
        <p:txBody>
          <a:bodyPr rtlCol="0" anchor="ctr"/>
          <a:lstStyle/>
          <a:p>
            <a:pPr algn="ctr"/>
            <a:r>
              <a:rPr kumimoji="1" lang="ja-JP" altLang="en-US" sz="1400" b="1" dirty="0" smtClean="0">
                <a:latin typeface="メイリオ" pitchFamily="50" charset="-128"/>
                <a:ea typeface="メイリオ" pitchFamily="50" charset="-128"/>
                <a:cs typeface="メイリオ" pitchFamily="50" charset="-128"/>
              </a:rPr>
              <a:t>写真を</a:t>
            </a:r>
            <a:endParaRPr kumimoji="1" lang="en-US" altLang="ja-JP" sz="1400" b="1" dirty="0" smtClean="0">
              <a:latin typeface="メイリオ" pitchFamily="50" charset="-128"/>
              <a:ea typeface="メイリオ" pitchFamily="50" charset="-128"/>
              <a:cs typeface="メイリオ" pitchFamily="50" charset="-128"/>
            </a:endParaRPr>
          </a:p>
          <a:p>
            <a:pPr algn="ctr"/>
            <a:r>
              <a:rPr lang="ja-JP" altLang="en-US" sz="1400" b="1" dirty="0">
                <a:latin typeface="メイリオ" pitchFamily="50" charset="-128"/>
                <a:ea typeface="メイリオ" pitchFamily="50" charset="-128"/>
                <a:cs typeface="メイリオ" pitchFamily="50" charset="-128"/>
              </a:rPr>
              <a:t>入れてください</a:t>
            </a:r>
            <a:endParaRPr kumimoji="1" lang="ja-JP" altLang="en-US" sz="1400" b="1" dirty="0">
              <a:latin typeface="メイリオ" pitchFamily="50" charset="-128"/>
              <a:ea typeface="メイリオ" pitchFamily="50" charset="-128"/>
              <a:cs typeface="メイリオ" pitchFamily="50" charset="-128"/>
            </a:endParaRPr>
          </a:p>
        </p:txBody>
      </p:sp>
      <p:sp>
        <p:nvSpPr>
          <p:cNvPr id="66" name="正方形/長方形 65"/>
          <p:cNvSpPr/>
          <p:nvPr/>
        </p:nvSpPr>
        <p:spPr>
          <a:xfrm>
            <a:off x="4019975" y="7868603"/>
            <a:ext cx="1623600" cy="1155600"/>
          </a:xfrm>
          <a:prstGeom prst="rect">
            <a:avLst/>
          </a:prstGeom>
          <a:solidFill>
            <a:schemeClr val="accent5">
              <a:lumMod val="50000"/>
            </a:schemeClr>
          </a:solidFill>
          <a:ln>
            <a:noFill/>
          </a:ln>
        </p:spPr>
        <p:style>
          <a:lnRef idx="2">
            <a:schemeClr val="accent1">
              <a:shade val="50000"/>
            </a:schemeClr>
          </a:lnRef>
          <a:fillRef idx="1">
            <a:schemeClr val="accent1"/>
          </a:fillRef>
          <a:effectRef idx="0">
            <a:schemeClr val="accent1"/>
          </a:effectRef>
          <a:fontRef idx="minor">
            <a:schemeClr val="lt1"/>
          </a:fontRef>
        </p:style>
        <p:txBody>
          <a:bodyPr rtlCol="0" anchor="ctr"/>
          <a:lstStyle/>
          <a:p>
            <a:pPr algn="ctr"/>
            <a:r>
              <a:rPr kumimoji="1" lang="ja-JP" altLang="en-US" sz="1400" b="1" dirty="0" smtClean="0">
                <a:latin typeface="メイリオ" pitchFamily="50" charset="-128"/>
                <a:ea typeface="メイリオ" pitchFamily="50" charset="-128"/>
                <a:cs typeface="メイリオ" pitchFamily="50" charset="-128"/>
              </a:rPr>
              <a:t>写真を</a:t>
            </a:r>
            <a:endParaRPr kumimoji="1" lang="en-US" altLang="ja-JP" sz="1400" b="1" dirty="0" smtClean="0">
              <a:latin typeface="メイリオ" pitchFamily="50" charset="-128"/>
              <a:ea typeface="メイリオ" pitchFamily="50" charset="-128"/>
              <a:cs typeface="メイリオ" pitchFamily="50" charset="-128"/>
            </a:endParaRPr>
          </a:p>
          <a:p>
            <a:pPr algn="ctr"/>
            <a:r>
              <a:rPr lang="ja-JP" altLang="en-US" sz="1400" b="1" dirty="0">
                <a:latin typeface="メイリオ" pitchFamily="50" charset="-128"/>
                <a:ea typeface="メイリオ" pitchFamily="50" charset="-128"/>
                <a:cs typeface="メイリオ" pitchFamily="50" charset="-128"/>
              </a:rPr>
              <a:t>入れてください</a:t>
            </a:r>
            <a:endParaRPr kumimoji="1" lang="ja-JP" altLang="en-US" sz="1400" b="1" dirty="0">
              <a:latin typeface="メイリオ" pitchFamily="50" charset="-128"/>
              <a:ea typeface="メイリオ" pitchFamily="50" charset="-128"/>
              <a:cs typeface="メイリオ" pitchFamily="50" charset="-128"/>
            </a:endParaRPr>
          </a:p>
        </p:txBody>
      </p:sp>
      <p:sp>
        <p:nvSpPr>
          <p:cNvPr id="67" name="正方形/長方形 66"/>
          <p:cNvSpPr/>
          <p:nvPr/>
        </p:nvSpPr>
        <p:spPr>
          <a:xfrm>
            <a:off x="453163" y="9350230"/>
            <a:ext cx="1224000" cy="1083600"/>
          </a:xfrm>
          <a:prstGeom prst="rect">
            <a:avLst/>
          </a:prstGeom>
          <a:solidFill>
            <a:schemeClr val="accent5">
              <a:lumMod val="50000"/>
            </a:schemeClr>
          </a:solidFill>
          <a:ln>
            <a:noFill/>
          </a:ln>
        </p:spPr>
        <p:style>
          <a:lnRef idx="2">
            <a:schemeClr val="accent1">
              <a:shade val="50000"/>
            </a:schemeClr>
          </a:lnRef>
          <a:fillRef idx="1">
            <a:schemeClr val="accent1"/>
          </a:fillRef>
          <a:effectRef idx="0">
            <a:schemeClr val="accent1"/>
          </a:effectRef>
          <a:fontRef idx="minor">
            <a:schemeClr val="lt1"/>
          </a:fontRef>
        </p:style>
        <p:txBody>
          <a:bodyPr rtlCol="0" anchor="ctr"/>
          <a:lstStyle/>
          <a:p>
            <a:pPr algn="ctr"/>
            <a:r>
              <a:rPr kumimoji="1" lang="ja-JP" altLang="en-US" sz="1400" b="1" dirty="0" smtClean="0">
                <a:latin typeface="メイリオ" pitchFamily="50" charset="-128"/>
                <a:ea typeface="メイリオ" pitchFamily="50" charset="-128"/>
                <a:cs typeface="メイリオ" pitchFamily="50" charset="-128"/>
              </a:rPr>
              <a:t>写真を</a:t>
            </a:r>
            <a:endParaRPr kumimoji="1" lang="en-US" altLang="ja-JP" sz="1400" b="1" dirty="0" smtClean="0">
              <a:latin typeface="メイリオ" pitchFamily="50" charset="-128"/>
              <a:ea typeface="メイリオ" pitchFamily="50" charset="-128"/>
              <a:cs typeface="メイリオ" pitchFamily="50" charset="-128"/>
            </a:endParaRPr>
          </a:p>
          <a:p>
            <a:pPr algn="ctr"/>
            <a:r>
              <a:rPr lang="ja-JP" altLang="en-US" sz="1400" b="1" dirty="0" smtClean="0">
                <a:latin typeface="メイリオ" pitchFamily="50" charset="-128"/>
                <a:ea typeface="メイリオ" pitchFamily="50" charset="-128"/>
                <a:cs typeface="メイリオ" pitchFamily="50" charset="-128"/>
              </a:rPr>
              <a:t>入れて</a:t>
            </a:r>
            <a:endParaRPr lang="en-US" altLang="ja-JP" sz="1400" b="1" dirty="0" smtClean="0">
              <a:latin typeface="メイリオ" pitchFamily="50" charset="-128"/>
              <a:ea typeface="メイリオ" pitchFamily="50" charset="-128"/>
              <a:cs typeface="メイリオ" pitchFamily="50" charset="-128"/>
            </a:endParaRPr>
          </a:p>
          <a:p>
            <a:pPr algn="ctr"/>
            <a:r>
              <a:rPr lang="ja-JP" altLang="en-US" sz="1400" b="1" dirty="0" smtClean="0">
                <a:latin typeface="メイリオ" pitchFamily="50" charset="-128"/>
                <a:ea typeface="メイリオ" pitchFamily="50" charset="-128"/>
                <a:cs typeface="メイリオ" pitchFamily="50" charset="-128"/>
              </a:rPr>
              <a:t>ください</a:t>
            </a:r>
            <a:endParaRPr kumimoji="1" lang="ja-JP" altLang="en-US" sz="1400" b="1" dirty="0">
              <a:latin typeface="メイリオ" pitchFamily="50" charset="-128"/>
              <a:ea typeface="メイリオ" pitchFamily="50" charset="-128"/>
              <a:cs typeface="メイリオ" pitchFamily="50" charset="-128"/>
            </a:endParaRPr>
          </a:p>
        </p:txBody>
      </p:sp>
      <p:sp>
        <p:nvSpPr>
          <p:cNvPr id="68" name="正方形/長方形 67"/>
          <p:cNvSpPr/>
          <p:nvPr/>
        </p:nvSpPr>
        <p:spPr>
          <a:xfrm>
            <a:off x="5313759" y="9346895"/>
            <a:ext cx="1962000" cy="1090800"/>
          </a:xfrm>
          <a:prstGeom prst="rect">
            <a:avLst/>
          </a:prstGeom>
          <a:solidFill>
            <a:schemeClr val="accent5">
              <a:lumMod val="50000"/>
            </a:schemeClr>
          </a:solidFill>
          <a:ln>
            <a:noFill/>
          </a:ln>
        </p:spPr>
        <p:style>
          <a:lnRef idx="2">
            <a:schemeClr val="accent1">
              <a:shade val="50000"/>
            </a:schemeClr>
          </a:lnRef>
          <a:fillRef idx="1">
            <a:schemeClr val="accent1"/>
          </a:fillRef>
          <a:effectRef idx="0">
            <a:schemeClr val="accent1"/>
          </a:effectRef>
          <a:fontRef idx="minor">
            <a:schemeClr val="lt1"/>
          </a:fontRef>
        </p:style>
        <p:txBody>
          <a:bodyPr rtlCol="0" anchor="ctr"/>
          <a:lstStyle/>
          <a:p>
            <a:pPr algn="ctr"/>
            <a:r>
              <a:rPr kumimoji="1" lang="ja-JP" altLang="en-US" sz="2000" b="1" dirty="0" smtClean="0">
                <a:latin typeface="メイリオ" pitchFamily="50" charset="-128"/>
                <a:ea typeface="メイリオ" pitchFamily="50" charset="-128"/>
                <a:cs typeface="メイリオ" pitchFamily="50" charset="-128"/>
              </a:rPr>
              <a:t>地図入る</a:t>
            </a:r>
            <a:endParaRPr kumimoji="1" lang="ja-JP" altLang="en-US" sz="2000" b="1" dirty="0">
              <a:latin typeface="メイリオ" pitchFamily="50" charset="-128"/>
              <a:ea typeface="メイリオ" pitchFamily="50" charset="-128"/>
              <a:cs typeface="メイリオ" pitchFamily="50" charset="-128"/>
            </a:endParaRPr>
          </a:p>
        </p:txBody>
      </p:sp>
    </p:spTree>
  </p:cSld>
  <p:clrMapOvr>
    <a:masterClrMapping/>
  </p:clrMapOvr>
  <p:timing>
    <p:tnLst>
      <p:par>
        <p:cTn id="1" dur="indefinite" restart="never" nodeType="tmRoot"/>
      </p:par>
    </p:tnLst>
  </p:timing>
</p:sld>
</file>

<file path=ppt/theme/theme1.xml><?xml version="1.0" encoding="utf-8"?>
<a:theme xmlns:a="http://schemas.openxmlformats.org/drawingml/2006/main" name="1_ガイド入りテンプレートサンプル20130531三木さん">
  <a:themeElements>
    <a:clrScheme name="Office テーマ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テーマ">
      <a:majorFont>
        <a:latin typeface="Calibri Light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テーマ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ppt/theme/theme2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51</Template>
  <TotalTime>0</TotalTime>
  <Words>867</Words>
  <Application>Kingsoft Office WPP</Application>
  <PresentationFormat>ユーザー設定</PresentationFormat>
  <Paragraphs>129</Paragraphs>
  <Slides>2</Slides>
  <Notes>0</Notes>
  <HiddenSlides>0</HiddenSlides>
  <MMClips>0</MMClips>
  <ScaleCrop>false</ScaleCrop>
  <HeadingPairs>
    <vt:vector size="4" baseType="variant">
      <vt:variant>
        <vt:lpstr>主题</vt:lpstr>
      </vt:variant>
      <vt:variant>
        <vt:i4>1</vt:i4>
      </vt:variant>
      <vt:variant>
        <vt:lpstr>幻灯片标题</vt:lpstr>
      </vt:variant>
      <vt:variant>
        <vt:i4>2</vt:i4>
      </vt:variant>
    </vt:vector>
  </HeadingPairs>
  <TitlesOfParts>
    <vt:vector size="3" baseType="lpstr">
      <vt:lpstr>1_ガイド入りテンプレートサンプル20130531三木さん</vt:lpstr>
      <vt:lpstr>PowerPoint 演示文稿</vt:lpstr>
      <vt:lpstr>PowerPoint 演示文稿</vt:lpstr>
    </vt:vector>
  </TitlesOfParts>
  <LinksUpToDate>false</LinksUpToDate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プレゼンテーション</dc:title>
  <dc:creator>赤星真人(d006033)</dc:creator>
  <cp:lastModifiedBy>kaminaga</cp:lastModifiedBy>
  <cp:revision>20</cp:revision>
  <cp:lastPrinted>2013-10-11T08:12:00Z</cp:lastPrinted>
  <dcterms:created xsi:type="dcterms:W3CDTF">2013-08-07T01:16:00Z</dcterms:created>
  <dcterms:modified xsi:type="dcterms:W3CDTF">2018-07-02T10:15:29Z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1041-10.8.0.5416</vt:lpwstr>
  </property>
</Properties>
</file>